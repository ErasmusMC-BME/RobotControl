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910" w:lineRule="atLeast"/>
        <w:ind w:left="2161" w:right="679" w:firstLine="-1154"/>
        <w:jc w:val="left"/>
        <w:rPr>
          <w:rFonts w:ascii="Arial" w:hAnsi="Arial" w:cs="Arial" w:eastAsia="Arial"/>
          <w:sz w:val="56"/>
          <w:szCs w:val="56"/>
        </w:rPr>
      </w:pPr>
      <w:rPr/>
      <w:r>
        <w:rPr>
          <w:rFonts w:ascii="Arial" w:hAnsi="Arial" w:cs="Arial" w:eastAsia="Arial"/>
          <w:sz w:val="56"/>
          <w:szCs w:val="56"/>
          <w:spacing w:val="-3"/>
          <w:w w:val="100"/>
        </w:rPr>
        <w:t>L</w:t>
      </w:r>
      <w:r>
        <w:rPr>
          <w:rFonts w:ascii="Arial" w:hAnsi="Arial" w:cs="Arial" w:eastAsia="Arial"/>
          <w:sz w:val="56"/>
          <w:szCs w:val="56"/>
          <w:spacing w:val="1"/>
          <w:w w:val="100"/>
        </w:rPr>
        <w:t>E</w:t>
      </w:r>
      <w:r>
        <w:rPr>
          <w:rFonts w:ascii="Arial" w:hAnsi="Arial" w:cs="Arial" w:eastAsia="Arial"/>
          <w:sz w:val="56"/>
          <w:szCs w:val="56"/>
          <w:spacing w:val="1"/>
          <w:w w:val="100"/>
        </w:rPr>
        <w:t>G</w:t>
      </w:r>
      <w:r>
        <w:rPr>
          <w:rFonts w:ascii="Arial" w:hAnsi="Arial" w:cs="Arial" w:eastAsia="Arial"/>
          <w:sz w:val="56"/>
          <w:szCs w:val="56"/>
          <w:spacing w:val="3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-1"/>
          <w:w w:val="100"/>
          <w:position w:val="23"/>
        </w:rPr>
        <w:t>®</w:t>
      </w:r>
      <w:r>
        <w:rPr>
          <w:rFonts w:ascii="Arial" w:hAnsi="Arial" w:cs="Arial" w:eastAsia="Arial"/>
          <w:sz w:val="56"/>
          <w:szCs w:val="56"/>
          <w:spacing w:val="-34"/>
          <w:w w:val="100"/>
          <w:position w:val="0"/>
        </w:rPr>
        <w:t> </w:t>
      </w:r>
      <w:r>
        <w:rPr>
          <w:rFonts w:ascii="Arial" w:hAnsi="Arial" w:cs="Arial" w:eastAsia="Arial"/>
          <w:sz w:val="56"/>
          <w:szCs w:val="56"/>
          <w:spacing w:val="2"/>
          <w:w w:val="95"/>
          <w:position w:val="0"/>
        </w:rPr>
        <w:t>M</w:t>
      </w:r>
      <w:r>
        <w:rPr>
          <w:rFonts w:ascii="Arial" w:hAnsi="Arial" w:cs="Arial" w:eastAsia="Arial"/>
          <w:sz w:val="56"/>
          <w:szCs w:val="56"/>
          <w:spacing w:val="0"/>
          <w:w w:val="95"/>
          <w:position w:val="0"/>
        </w:rPr>
        <w:t>I</w:t>
      </w:r>
      <w:r>
        <w:rPr>
          <w:rFonts w:ascii="Arial" w:hAnsi="Arial" w:cs="Arial" w:eastAsia="Arial"/>
          <w:sz w:val="56"/>
          <w:szCs w:val="56"/>
          <w:spacing w:val="1"/>
          <w:w w:val="95"/>
          <w:position w:val="0"/>
        </w:rPr>
        <w:t>N</w:t>
      </w:r>
      <w:r>
        <w:rPr>
          <w:rFonts w:ascii="Arial" w:hAnsi="Arial" w:cs="Arial" w:eastAsia="Arial"/>
          <w:sz w:val="56"/>
          <w:szCs w:val="56"/>
          <w:spacing w:val="1"/>
          <w:w w:val="95"/>
          <w:position w:val="0"/>
        </w:rPr>
        <w:t>D</w:t>
      </w:r>
      <w:r>
        <w:rPr>
          <w:rFonts w:ascii="Arial" w:hAnsi="Arial" w:cs="Arial" w:eastAsia="Arial"/>
          <w:sz w:val="56"/>
          <w:szCs w:val="56"/>
          <w:spacing w:val="3"/>
          <w:w w:val="95"/>
          <w:position w:val="0"/>
        </w:rPr>
        <w:t>S</w:t>
      </w:r>
      <w:r>
        <w:rPr>
          <w:rFonts w:ascii="Arial" w:hAnsi="Arial" w:cs="Arial" w:eastAsia="Arial"/>
          <w:sz w:val="56"/>
          <w:szCs w:val="56"/>
          <w:spacing w:val="-2"/>
          <w:w w:val="95"/>
          <w:position w:val="0"/>
        </w:rPr>
        <w:t>T</w:t>
      </w:r>
      <w:r>
        <w:rPr>
          <w:rFonts w:ascii="Arial" w:hAnsi="Arial" w:cs="Arial" w:eastAsia="Arial"/>
          <w:sz w:val="56"/>
          <w:szCs w:val="56"/>
          <w:spacing w:val="1"/>
          <w:w w:val="95"/>
          <w:position w:val="0"/>
        </w:rPr>
        <w:t>O</w:t>
      </w:r>
      <w:r>
        <w:rPr>
          <w:rFonts w:ascii="Arial" w:hAnsi="Arial" w:cs="Arial" w:eastAsia="Arial"/>
          <w:sz w:val="56"/>
          <w:szCs w:val="56"/>
          <w:spacing w:val="1"/>
          <w:w w:val="95"/>
          <w:position w:val="0"/>
        </w:rPr>
        <w:t>R</w:t>
      </w:r>
      <w:r>
        <w:rPr>
          <w:rFonts w:ascii="Arial" w:hAnsi="Arial" w:cs="Arial" w:eastAsia="Arial"/>
          <w:sz w:val="56"/>
          <w:szCs w:val="56"/>
          <w:spacing w:val="-1"/>
          <w:w w:val="95"/>
          <w:position w:val="0"/>
        </w:rPr>
        <w:t>M</w:t>
      </w:r>
      <w:r>
        <w:rPr>
          <w:rFonts w:ascii="Arial" w:hAnsi="Arial" w:cs="Arial" w:eastAsia="Arial"/>
          <w:sz w:val="56"/>
          <w:szCs w:val="56"/>
          <w:spacing w:val="3"/>
          <w:w w:val="95"/>
          <w:position w:val="0"/>
        </w:rPr>
        <w:t>S</w:t>
      </w:r>
      <w:r>
        <w:rPr>
          <w:rFonts w:ascii="Arial" w:hAnsi="Arial" w:cs="Arial" w:eastAsia="Arial"/>
          <w:sz w:val="34"/>
          <w:szCs w:val="34"/>
          <w:spacing w:val="-1"/>
          <w:w w:val="95"/>
          <w:position w:val="23"/>
        </w:rPr>
        <w:t>®</w:t>
      </w:r>
      <w:r>
        <w:rPr>
          <w:rFonts w:ascii="Arial" w:hAnsi="Arial" w:cs="Arial" w:eastAsia="Arial"/>
          <w:sz w:val="56"/>
          <w:szCs w:val="56"/>
          <w:spacing w:val="47"/>
          <w:w w:val="95"/>
          <w:position w:val="0"/>
        </w:rPr>
        <w:t> </w:t>
      </w:r>
      <w:r>
        <w:rPr>
          <w:rFonts w:ascii="Arial" w:hAnsi="Arial" w:cs="Arial" w:eastAsia="Arial"/>
          <w:sz w:val="56"/>
          <w:szCs w:val="56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56"/>
          <w:szCs w:val="56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56"/>
          <w:szCs w:val="56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56"/>
          <w:szCs w:val="56"/>
          <w:spacing w:val="0"/>
          <w:w w:val="111"/>
          <w:position w:val="0"/>
        </w:rPr>
        <w:t> </w:t>
      </w:r>
      <w:r>
        <w:rPr>
          <w:rFonts w:ascii="Arial" w:hAnsi="Arial" w:cs="Arial" w:eastAsia="Arial"/>
          <w:sz w:val="56"/>
          <w:szCs w:val="56"/>
          <w:spacing w:val="1"/>
          <w:w w:val="92"/>
          <w:position w:val="0"/>
        </w:rPr>
        <w:t>D</w:t>
      </w:r>
      <w:r>
        <w:rPr>
          <w:rFonts w:ascii="Arial" w:hAnsi="Arial" w:cs="Arial" w:eastAsia="Arial"/>
          <w:sz w:val="56"/>
          <w:szCs w:val="56"/>
          <w:spacing w:val="1"/>
          <w:w w:val="116"/>
          <w:position w:val="0"/>
        </w:rPr>
        <w:t>i</w:t>
      </w:r>
      <w:r>
        <w:rPr>
          <w:rFonts w:ascii="Arial" w:hAnsi="Arial" w:cs="Arial" w:eastAsia="Arial"/>
          <w:sz w:val="56"/>
          <w:szCs w:val="56"/>
          <w:spacing w:val="-1"/>
          <w:w w:val="109"/>
          <w:position w:val="0"/>
        </w:rPr>
        <w:t>r</w:t>
      </w:r>
      <w:r>
        <w:rPr>
          <w:rFonts w:ascii="Arial" w:hAnsi="Arial" w:cs="Arial" w:eastAsia="Arial"/>
          <w:sz w:val="56"/>
          <w:szCs w:val="56"/>
          <w:spacing w:val="0"/>
          <w:w w:val="105"/>
          <w:position w:val="0"/>
        </w:rPr>
        <w:t>e</w:t>
      </w:r>
      <w:r>
        <w:rPr>
          <w:rFonts w:ascii="Arial" w:hAnsi="Arial" w:cs="Arial" w:eastAsia="Arial"/>
          <w:sz w:val="56"/>
          <w:szCs w:val="56"/>
          <w:spacing w:val="0"/>
          <w:w w:val="114"/>
          <w:position w:val="0"/>
        </w:rPr>
        <w:t>c</w:t>
      </w:r>
      <w:r>
        <w:rPr>
          <w:rFonts w:ascii="Arial" w:hAnsi="Arial" w:cs="Arial" w:eastAsia="Arial"/>
          <w:sz w:val="56"/>
          <w:szCs w:val="56"/>
          <w:spacing w:val="2"/>
          <w:w w:val="114"/>
          <w:position w:val="0"/>
        </w:rPr>
        <w:t>t</w:t>
      </w:r>
      <w:r>
        <w:rPr>
          <w:rFonts w:ascii="Arial" w:hAnsi="Arial" w:cs="Arial" w:eastAsia="Arial"/>
          <w:sz w:val="56"/>
          <w:szCs w:val="56"/>
          <w:spacing w:val="-1"/>
          <w:w w:val="111"/>
          <w:position w:val="0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98"/>
          <w:position w:val="0"/>
        </w:rPr>
        <w:t>C</w:t>
      </w:r>
      <w:r>
        <w:rPr>
          <w:rFonts w:ascii="Arial" w:hAnsi="Arial" w:cs="Arial" w:eastAsia="Arial"/>
          <w:sz w:val="56"/>
          <w:szCs w:val="56"/>
          <w:spacing w:val="3"/>
          <w:w w:val="104"/>
          <w:position w:val="0"/>
        </w:rPr>
        <w:t>o</w:t>
      </w:r>
      <w:r>
        <w:rPr>
          <w:rFonts w:ascii="Arial" w:hAnsi="Arial" w:cs="Arial" w:eastAsia="Arial"/>
          <w:sz w:val="56"/>
          <w:szCs w:val="56"/>
          <w:spacing w:val="-1"/>
          <w:w w:val="109"/>
          <w:position w:val="0"/>
        </w:rPr>
        <w:t>m</w:t>
      </w:r>
      <w:r>
        <w:rPr>
          <w:rFonts w:ascii="Arial" w:hAnsi="Arial" w:cs="Arial" w:eastAsia="Arial"/>
          <w:sz w:val="56"/>
          <w:szCs w:val="56"/>
          <w:spacing w:val="2"/>
          <w:w w:val="109"/>
          <w:position w:val="0"/>
        </w:rPr>
        <w:t>m</w:t>
      </w:r>
      <w:r>
        <w:rPr>
          <w:rFonts w:ascii="Arial" w:hAnsi="Arial" w:cs="Arial" w:eastAsia="Arial"/>
          <w:sz w:val="56"/>
          <w:szCs w:val="56"/>
          <w:spacing w:val="1"/>
          <w:w w:val="105"/>
          <w:position w:val="0"/>
        </w:rPr>
        <w:t>a</w:t>
      </w:r>
      <w:r>
        <w:rPr>
          <w:rFonts w:ascii="Arial" w:hAnsi="Arial" w:cs="Arial" w:eastAsia="Arial"/>
          <w:sz w:val="56"/>
          <w:szCs w:val="56"/>
          <w:spacing w:val="-1"/>
          <w:w w:val="104"/>
          <w:position w:val="0"/>
        </w:rPr>
        <w:t>n</w:t>
      </w:r>
      <w:r>
        <w:rPr>
          <w:rFonts w:ascii="Arial" w:hAnsi="Arial" w:cs="Arial" w:eastAsia="Arial"/>
          <w:sz w:val="56"/>
          <w:szCs w:val="56"/>
          <w:spacing w:val="0"/>
          <w:w w:val="112"/>
          <w:position w:val="0"/>
        </w:rPr>
        <w:t>d</w:t>
      </w:r>
      <w:r>
        <w:rPr>
          <w:rFonts w:ascii="Arial" w:hAnsi="Arial" w:cs="Arial" w:eastAsia="Arial"/>
          <w:sz w:val="56"/>
          <w:szCs w:val="56"/>
          <w:spacing w:val="2"/>
          <w:w w:val="105"/>
          <w:position w:val="0"/>
        </w:rPr>
        <w:t>s</w:t>
      </w:r>
      <w:r>
        <w:rPr>
          <w:rFonts w:ascii="Arial" w:hAnsi="Arial" w:cs="Arial" w:eastAsia="Arial"/>
          <w:sz w:val="56"/>
          <w:szCs w:val="56"/>
          <w:spacing w:val="0"/>
          <w:w w:val="111"/>
          <w:position w:val="0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39" w:lineRule="exact"/>
        <w:ind w:left="10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79.199997pt;margin-top:5.474885pt;width:456.83999pt;height:.1pt;mso-position-horizontal-relative:page;mso-position-vertical-relative:paragraph;z-index:-665" coordorigin="1584,109" coordsize="9137,2">
            <v:shape style="position:absolute;left:1584;top:109;width:9137;height:2" coordorigin="1584,109" coordsize="9137,0" path="m1584,109l10721,109e" filled="f" stroked="t" strokeweight=".704952pt" strokecolor="#818181">
              <v:path arrowok="t"/>
            </v:shape>
          </v:group>
          <w10:wrap type="none"/>
        </w:pict>
      </w:r>
      <w:r>
        <w:rPr/>
        <w:pict>
          <v:shape style="position:absolute;margin-left:81.480003pt;margin-top:-627.40509pt;width:448.44pt;height:592.2pt;mso-position-horizontal-relative:page;mso-position-vertical-relative:paragraph;z-index:-664" type="#_x0000_t75">
            <v:imagedata r:id="rId5" o:title=""/>
          </v:shape>
        </w:pict>
      </w:r>
      <w:r>
        <w:rPr>
          <w:rFonts w:ascii="Arial" w:hAnsi="Arial" w:cs="Arial" w:eastAsia="Arial"/>
          <w:sz w:val="15"/>
          <w:szCs w:val="15"/>
          <w:color w:val="7E7E7E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000000"/>
          <w:w w:val="100"/>
          <w:position w:val="0"/>
        </w:rPr>
      </w:r>
    </w:p>
    <w:p>
      <w:pPr>
        <w:spacing w:before="43" w:after="0" w:line="139" w:lineRule="exact"/>
        <w:ind w:left="10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3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3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3"/>
        </w:rPr>
        <w:t>O</w:t>
      </w:r>
      <w:r>
        <w:rPr>
          <w:rFonts w:ascii="Arial" w:hAnsi="Arial" w:cs="Arial" w:eastAsia="Arial"/>
          <w:sz w:val="9"/>
          <w:szCs w:val="9"/>
          <w:color w:val="7E7E7E"/>
          <w:spacing w:val="-1"/>
          <w:w w:val="114"/>
          <w:position w:val="1"/>
        </w:rPr>
        <w:t>®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00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2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9"/>
          <w:position w:val="-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4"/>
          <w:w w:val="96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0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1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99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2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0"/>
          <w:position w:val="-3"/>
        </w:rPr>
        <w:t>S</w:t>
      </w:r>
      <w:r>
        <w:rPr>
          <w:rFonts w:ascii="Arial" w:hAnsi="Arial" w:cs="Arial" w:eastAsia="Arial"/>
          <w:sz w:val="9"/>
          <w:szCs w:val="9"/>
          <w:color w:val="7E7E7E"/>
          <w:spacing w:val="-1"/>
          <w:w w:val="114"/>
          <w:position w:val="1"/>
        </w:rPr>
        <w:t>®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3"/>
          <w:w w:val="99"/>
          <w:position w:val="-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87"/>
          <w:position w:val="-3"/>
        </w:rPr>
        <w:t>X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1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6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4"/>
          <w:w w:val="105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  <w:position w:val="-3"/>
        </w:rPr>
        <w:t>c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1"/>
          <w:position w:val="-3"/>
        </w:rPr>
        <w:t>C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5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  <w:position w:val="-3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  <w:position w:val="-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1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43" w:after="0" w:line="139" w:lineRule="exact"/>
        <w:ind w:left="10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3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3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72"/>
          <w:position w:val="-3"/>
        </w:rPr>
        <w:t>,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03"/>
          <w:position w:val="-3"/>
        </w:rPr>
        <w:t>h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9"/>
          <w:position w:val="-3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93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11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72"/>
          <w:position w:val="-3"/>
        </w:rPr>
        <w:t>,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00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92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9"/>
          <w:position w:val="-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6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0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1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2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0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  <w:position w:val="-3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  <w:position w:val="-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  <w:position w:val="-3"/>
        </w:rPr>
        <w:t>h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2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9"/>
          <w:position w:val="-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6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0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1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99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3"/>
          <w:w w:val="92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00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0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11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  <w:position w:val="-3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  <w:position w:val="-3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  <w:position w:val="-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5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  <w:position w:val="-3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09"/>
          <w:position w:val="-3"/>
        </w:rPr>
        <w:t>k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1"/>
          <w:position w:val="-3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0"/>
          <w:position w:val="-3"/>
        </w:rPr>
        <w:t>f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  <w:position w:val="-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  <w:position w:val="-3"/>
        </w:rPr>
        <w:t>h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9"/>
          <w:position w:val="-3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3"/>
          <w:position w:val="-3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99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3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6"/>
          <w:position w:val="-3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03"/>
          <w:position w:val="-3"/>
        </w:rPr>
        <w:t>u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  <w:position w:val="-3"/>
        </w:rPr>
        <w:t>p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43" w:after="0" w:line="98" w:lineRule="exact"/>
        <w:ind w:left="21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7E7E7E"/>
          <w:position w:val="-6"/>
        </w:rPr>
        <w:t>2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8"/>
          <w:position w:val="-6"/>
        </w:rPr>
        <w:t>0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8"/>
          <w:position w:val="-6"/>
        </w:rPr>
        <w:t>0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3"/>
          <w:position w:val="-6"/>
        </w:rPr>
        <w:t>6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1"/>
          <w:position w:val="-6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  <w:position w:val="-6"/>
        </w:rPr>
        <w:t>h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  <w:position w:val="-6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9"/>
          <w:position w:val="-6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93"/>
          <w:position w:val="-6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0"/>
          <w:position w:val="-6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  <w:position w:val="-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  <w:position w:val="-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6"/>
        </w:rPr>
        <w:t>G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  <w:position w:val="-6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6"/>
          <w:position w:val="-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  <w:position w:val="-6"/>
        </w:rPr>
        <w:t>u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  <w:position w:val="-6"/>
        </w:rPr>
        <w:t>p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  <w:position w:val="-6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39" w:lineRule="exact"/>
        <w:ind w:left="10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7E7E7E"/>
          <w:spacing w:val="0"/>
          <w:w w:val="100"/>
          <w:position w:val="-1"/>
        </w:rPr>
        <w:t>©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42" w:after="0" w:line="240" w:lineRule="auto"/>
        <w:ind w:left="104" w:right="-20"/>
        <w:jc w:val="left"/>
        <w:tabs>
          <w:tab w:pos="8220" w:val="left"/>
          <w:tab w:pos="890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7E7E7E"/>
          <w:spacing w:val="-1"/>
          <w:w w:val="99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h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</w:rPr>
        <w:t>p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2"/>
          <w:w w:val="10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u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</w:rPr>
        <w:t>c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2"/>
          <w:w w:val="10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</w:rPr>
        <w:t>c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5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</w:rPr>
        <w:t>p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3"/>
          <w:w w:val="105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1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l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1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-4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3"/>
          <w:w w:val="105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9"/>
        </w:rPr>
        <w:t>k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1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d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3"/>
          <w:w w:val="105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1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0"/>
        </w:rPr>
        <w:t>f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h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4"/>
        </w:rPr>
        <w:t>r</w:t>
      </w:r>
      <w:r>
        <w:rPr>
          <w:rFonts w:ascii="Arial" w:hAnsi="Arial" w:cs="Arial" w:eastAsia="Arial"/>
          <w:sz w:val="15"/>
          <w:szCs w:val="15"/>
          <w:color w:val="7E7E7E"/>
          <w:spacing w:val="-4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1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13"/>
        </w:rPr>
        <w:t>p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c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13"/>
        </w:rPr>
        <w:t>t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97"/>
        </w:rPr>
        <w:t>v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c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6"/>
        </w:rPr>
        <w:t>o</w:t>
      </w:r>
      <w:r>
        <w:rPr>
          <w:rFonts w:ascii="Arial" w:hAnsi="Arial" w:cs="Arial" w:eastAsia="Arial"/>
          <w:sz w:val="15"/>
          <w:szCs w:val="15"/>
          <w:color w:val="7E7E7E"/>
          <w:spacing w:val="3"/>
          <w:w w:val="105"/>
        </w:rPr>
        <w:t>m</w:t>
      </w:r>
      <w:r>
        <w:rPr>
          <w:rFonts w:ascii="Arial" w:hAnsi="Arial" w:cs="Arial" w:eastAsia="Arial"/>
          <w:sz w:val="15"/>
          <w:szCs w:val="15"/>
          <w:color w:val="7E7E7E"/>
          <w:spacing w:val="-3"/>
          <w:w w:val="113"/>
        </w:rPr>
        <w:t>p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2"/>
        </w:rPr>
        <w:t>a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3"/>
        </w:rPr>
        <w:t>n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105"/>
        </w:rPr>
        <w:t>i</w:t>
      </w:r>
      <w:r>
        <w:rPr>
          <w:rFonts w:ascii="Arial" w:hAnsi="Arial" w:cs="Arial" w:eastAsia="Arial"/>
          <w:sz w:val="15"/>
          <w:szCs w:val="15"/>
          <w:color w:val="7E7E7E"/>
          <w:spacing w:val="-2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7E7E7E"/>
          <w:spacing w:val="-1"/>
          <w:w w:val="101"/>
        </w:rPr>
        <w:t>s</w:t>
      </w:r>
      <w:r>
        <w:rPr>
          <w:rFonts w:ascii="Arial" w:hAnsi="Arial" w:cs="Arial" w:eastAsia="Arial"/>
          <w:sz w:val="15"/>
          <w:szCs w:val="15"/>
          <w:color w:val="7E7E7E"/>
          <w:spacing w:val="1"/>
          <w:w w:val="72"/>
        </w:rPr>
        <w:t>.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E7E7E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color w:val="7E7E7E"/>
          <w:spacing w:val="-1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E7E7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7E7E7E"/>
          <w:spacing w:val="0"/>
          <w:w w:val="100"/>
        </w:rPr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E7E7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7E7E7E"/>
          <w:spacing w:val="0"/>
          <w:w w:val="100"/>
        </w:rPr>
      </w:r>
      <w:r>
        <w:rPr>
          <w:rFonts w:ascii="Arial" w:hAnsi="Arial" w:cs="Arial" w:eastAsia="Arial"/>
          <w:sz w:val="15"/>
          <w:szCs w:val="15"/>
          <w:color w:val="7E7E7E"/>
          <w:spacing w:val="0"/>
          <w:w w:val="106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480" w:right="1700"/>
        </w:sectPr>
      </w:pPr>
      <w:rPr/>
    </w:p>
    <w:p>
      <w:pPr>
        <w:spacing w:before="99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63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/>
        <w:pict>
          <v:shape style="width:182.72678pt;height:25.8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spacing w:val="-2"/>
          <w:w w:val="94"/>
        </w:rPr>
        <w:t>T</w:t>
      </w:r>
      <w:r>
        <w:rPr>
          <w:rFonts w:ascii="Arial" w:hAnsi="Arial" w:cs="Arial" w:eastAsia="Arial"/>
          <w:sz w:val="30"/>
          <w:szCs w:val="30"/>
          <w:spacing w:val="2"/>
          <w:w w:val="94"/>
        </w:rPr>
        <w:t>A</w:t>
      </w:r>
      <w:r>
        <w:rPr>
          <w:rFonts w:ascii="Arial" w:hAnsi="Arial" w:cs="Arial" w:eastAsia="Arial"/>
          <w:sz w:val="30"/>
          <w:szCs w:val="30"/>
          <w:spacing w:val="2"/>
          <w:w w:val="94"/>
        </w:rPr>
        <w:t>B</w:t>
      </w:r>
      <w:r>
        <w:rPr>
          <w:rFonts w:ascii="Arial" w:hAnsi="Arial" w:cs="Arial" w:eastAsia="Arial"/>
          <w:sz w:val="30"/>
          <w:szCs w:val="30"/>
          <w:spacing w:val="-2"/>
          <w:w w:val="94"/>
        </w:rPr>
        <w:t>L</w:t>
      </w:r>
      <w:r>
        <w:rPr>
          <w:rFonts w:ascii="Arial" w:hAnsi="Arial" w:cs="Arial" w:eastAsia="Arial"/>
          <w:sz w:val="30"/>
          <w:szCs w:val="30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29"/>
          <w:w w:val="94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2"/>
          <w:w w:val="100"/>
        </w:rPr>
        <w:t>C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O</w:t>
      </w:r>
      <w:r>
        <w:rPr>
          <w:rFonts w:ascii="Arial" w:hAnsi="Arial" w:cs="Arial" w:eastAsia="Arial"/>
          <w:sz w:val="30"/>
          <w:szCs w:val="30"/>
          <w:spacing w:val="3"/>
          <w:w w:val="100"/>
        </w:rPr>
        <w:t>N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T</w:t>
      </w:r>
      <w:r>
        <w:rPr>
          <w:rFonts w:ascii="Arial" w:hAnsi="Arial" w:cs="Arial" w:eastAsia="Arial"/>
          <w:sz w:val="30"/>
          <w:szCs w:val="30"/>
          <w:spacing w:val="3"/>
          <w:w w:val="100"/>
        </w:rPr>
        <w:t>E</w:t>
      </w:r>
      <w:r>
        <w:rPr>
          <w:rFonts w:ascii="Arial" w:hAnsi="Arial" w:cs="Arial" w:eastAsia="Arial"/>
          <w:sz w:val="30"/>
          <w:szCs w:val="30"/>
          <w:spacing w:val="1"/>
          <w:w w:val="100"/>
        </w:rPr>
        <w:t>N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T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S</w:t>
      </w:r>
      <w:r>
        <w:rPr>
          <w:rFonts w:ascii="Arial" w:hAnsi="Arial" w:cs="Arial" w:eastAsia="Arial"/>
          <w:sz w:val="30"/>
          <w:szCs w:val="3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" w:right="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1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7" w:right="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1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7" w:right="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1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mm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18" w:lineRule="exact"/>
        <w:ind w:left="252" w:right="49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07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7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position w:val="8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7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7" w:right="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2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2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-7"/>
          <w:w w:val="102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2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2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1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16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6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og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1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9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9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9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2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2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4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0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1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1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3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4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1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3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5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5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4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1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5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1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1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255" w:right="5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7" w:right="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GE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..</w:t>
      </w:r>
      <w:r>
        <w:rPr>
          <w:rFonts w:ascii="Arial" w:hAnsi="Arial" w:cs="Arial" w:eastAsia="Arial"/>
          <w:sz w:val="22"/>
          <w:szCs w:val="22"/>
          <w:spacing w:val="2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102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NumType w:start="2"/>
          <w:pgMar w:footer="1052" w:header="0" w:top="700" w:bottom="1240" w:left="1480" w:right="1500"/>
          <w:footerReference w:type="default" r:id="rId6"/>
          <w:pgSz w:w="12240" w:h="15840"/>
        </w:sectPr>
      </w:pPr>
      <w:rPr/>
    </w:p>
    <w:p>
      <w:pPr>
        <w:spacing w:before="99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62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/>
        <w:pict>
          <v:shape style="width:182.72678pt;height:25.8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exact"/>
        <w:ind w:left="104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30"/>
          <w:szCs w:val="30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O</w:t>
      </w:r>
      <w:r>
        <w:rPr>
          <w:rFonts w:ascii="Arial" w:hAnsi="Arial" w:cs="Arial" w:eastAsia="Arial"/>
          <w:sz w:val="30"/>
          <w:szCs w:val="3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C</w:t>
      </w:r>
      <w:r>
        <w:rPr>
          <w:rFonts w:ascii="Arial" w:hAnsi="Arial" w:cs="Arial" w:eastAsia="Arial"/>
          <w:sz w:val="30"/>
          <w:szCs w:val="30"/>
          <w:spacing w:val="3"/>
          <w:w w:val="10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IO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0"/>
        </w:rPr>
      </w:r>
    </w:p>
    <w:p>
      <w:pPr>
        <w:spacing w:before="90" w:after="0" w:line="264" w:lineRule="auto"/>
        <w:ind w:left="104" w:right="29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-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1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9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16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3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6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4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oo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h</w:t>
      </w:r>
      <w:r>
        <w:rPr>
          <w:rFonts w:ascii="Arial" w:hAnsi="Arial" w:cs="Arial" w:eastAsia="Arial"/>
          <w:sz w:val="12"/>
          <w:szCs w:val="12"/>
          <w:spacing w:val="0"/>
          <w:w w:val="109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1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14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4" w:lineRule="auto"/>
        <w:ind w:left="104" w:right="5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1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h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4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z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3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0" w:footer="1052" w:top="700" w:bottom="1240" w:left="1480" w:right="1560"/>
          <w:pgSz w:w="12240" w:h="15840"/>
        </w:sectPr>
      </w:pPr>
      <w:rPr/>
    </w:p>
    <w:p>
      <w:pPr>
        <w:spacing w:before="99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2.72678pt;height:25.8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exact"/>
        <w:ind w:left="104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spacing w:val="0"/>
          <w:w w:val="94"/>
          <w:position w:val="-1"/>
        </w:rPr>
        <w:t>O</w:t>
      </w:r>
      <w:r>
        <w:rPr>
          <w:rFonts w:ascii="Arial" w:hAnsi="Arial" w:cs="Arial" w:eastAsia="Arial"/>
          <w:sz w:val="30"/>
          <w:szCs w:val="30"/>
          <w:spacing w:val="2"/>
          <w:w w:val="94"/>
          <w:position w:val="-1"/>
        </w:rPr>
        <w:t>V</w:t>
      </w:r>
      <w:r>
        <w:rPr>
          <w:rFonts w:ascii="Arial" w:hAnsi="Arial" w:cs="Arial" w:eastAsia="Arial"/>
          <w:sz w:val="30"/>
          <w:szCs w:val="30"/>
          <w:spacing w:val="0"/>
          <w:w w:val="94"/>
          <w:position w:val="-1"/>
        </w:rPr>
        <w:t>E</w:t>
      </w:r>
      <w:r>
        <w:rPr>
          <w:rFonts w:ascii="Arial" w:hAnsi="Arial" w:cs="Arial" w:eastAsia="Arial"/>
          <w:sz w:val="30"/>
          <w:szCs w:val="30"/>
          <w:spacing w:val="2"/>
          <w:w w:val="94"/>
          <w:position w:val="-1"/>
        </w:rPr>
        <w:t>R</w:t>
      </w:r>
      <w:r>
        <w:rPr>
          <w:rFonts w:ascii="Arial" w:hAnsi="Arial" w:cs="Arial" w:eastAsia="Arial"/>
          <w:sz w:val="30"/>
          <w:szCs w:val="30"/>
          <w:spacing w:val="-3"/>
          <w:w w:val="94"/>
          <w:position w:val="-1"/>
        </w:rPr>
        <w:t>A</w:t>
      </w:r>
      <w:r>
        <w:rPr>
          <w:rFonts w:ascii="Arial" w:hAnsi="Arial" w:cs="Arial" w:eastAsia="Arial"/>
          <w:sz w:val="30"/>
          <w:szCs w:val="30"/>
          <w:spacing w:val="3"/>
          <w:w w:val="94"/>
          <w:position w:val="-1"/>
        </w:rPr>
        <w:t>L</w:t>
      </w:r>
      <w:r>
        <w:rPr>
          <w:rFonts w:ascii="Arial" w:hAnsi="Arial" w:cs="Arial" w:eastAsia="Arial"/>
          <w:sz w:val="30"/>
          <w:szCs w:val="30"/>
          <w:spacing w:val="0"/>
          <w:w w:val="94"/>
          <w:position w:val="-1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36"/>
          <w:w w:val="94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A</w:t>
      </w:r>
      <w:r>
        <w:rPr>
          <w:rFonts w:ascii="Arial" w:hAnsi="Arial" w:cs="Arial" w:eastAsia="Arial"/>
          <w:sz w:val="30"/>
          <w:szCs w:val="30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30"/>
          <w:szCs w:val="30"/>
          <w:spacing w:val="4"/>
          <w:w w:val="100"/>
          <w:position w:val="-1"/>
        </w:rPr>
        <w:t>C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HI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C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U</w:t>
      </w:r>
      <w:r>
        <w:rPr>
          <w:rFonts w:ascii="Arial" w:hAnsi="Arial" w:cs="Arial" w:eastAsia="Arial"/>
          <w:sz w:val="30"/>
          <w:szCs w:val="30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0"/>
        </w:rPr>
      </w:r>
    </w:p>
    <w:p>
      <w:pPr>
        <w:spacing w:before="90" w:after="0" w:line="264" w:lineRule="auto"/>
        <w:ind w:left="104" w:right="29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oo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h</w:t>
      </w:r>
      <w:r>
        <w:rPr>
          <w:rFonts w:ascii="Arial" w:hAnsi="Arial" w:cs="Arial" w:eastAsia="Arial"/>
          <w:sz w:val="12"/>
          <w:szCs w:val="12"/>
          <w:spacing w:val="0"/>
          <w:w w:val="108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8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mm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7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7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7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h</w:t>
      </w:r>
      <w:r>
        <w:rPr>
          <w:rFonts w:ascii="Arial" w:hAnsi="Arial" w:cs="Arial" w:eastAsia="Arial"/>
          <w:sz w:val="12"/>
          <w:szCs w:val="12"/>
          <w:spacing w:val="0"/>
          <w:w w:val="108"/>
          <w:position w:val="1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8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8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4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9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86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1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1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1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1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-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1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1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-1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9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1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1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1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10"/>
        </w:rPr>
        <w:t>h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-1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1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1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1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10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04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168.313553pt;margin-top:-24.41787pt;width:271.172886pt;height:22.92pt;mso-position-horizontal-relative:page;mso-position-vertical-relative:paragraph;z-index:-660" coordorigin="3366,-488" coordsize="5423,458">
            <v:group style="position:absolute;left:3372;top:-344;width:677;height:226" coordorigin="3372,-344" coordsize="677,226">
              <v:shape style="position:absolute;left:3372;top:-344;width:677;height:226" coordorigin="3372,-344" coordsize="677,226" path="m3372,-119l4049,-119,4049,-344,3372,-344,3372,-119xe" filled="f" stroked="t" strokeweight=".572892pt" strokecolor="#010101">
                <v:path arrowok="t"/>
              </v:shape>
            </v:group>
            <v:group style="position:absolute;left:4049;top:-344;width:677;height:226" coordorigin="4049,-344" coordsize="677,226">
              <v:shape style="position:absolute;left:4049;top:-344;width:677;height:226" coordorigin="4049,-344" coordsize="677,226" path="m4049,-119l4726,-119,4726,-344,4049,-344,4049,-119xe" filled="f" stroked="t" strokeweight=".572892pt" strokecolor="#010101">
                <v:path arrowok="t"/>
              </v:shape>
              <v:shape style="position:absolute;left:3523;top:-488;width:461;height:446" type="#_x0000_t75">
                <v:imagedata r:id="rId10" o:title=""/>
              </v:shape>
              <v:shape style="position:absolute;left:4200;top:-476;width:461;height:446" type="#_x0000_t75">
                <v:imagedata r:id="rId11" o:title=""/>
              </v:shape>
            </v:group>
            <v:group style="position:absolute;left:4726;top:-344;width:674;height:226" coordorigin="4726,-344" coordsize="674,226">
              <v:shape style="position:absolute;left:4726;top:-344;width:674;height:226" coordorigin="4726,-344" coordsize="674,226" path="m4726,-119l5400,-119,5400,-344,4726,-344,4726,-119xe" filled="f" stroked="t" strokeweight=".572892pt" strokecolor="#010101">
                <v:path arrowok="t"/>
              </v:shape>
            </v:group>
            <v:group style="position:absolute;left:5400;top:-344;width:677;height:226" coordorigin="5400,-344" coordsize="677,226">
              <v:shape style="position:absolute;left:5400;top:-344;width:677;height:226" coordorigin="5400,-344" coordsize="677,226" path="m5400,-119l6077,-119,6077,-344,5400,-344,5400,-119xe" filled="f" stroked="t" strokeweight=".572892pt" strokecolor="#010101">
                <v:path arrowok="t"/>
              </v:shape>
            </v:group>
            <v:group style="position:absolute;left:6077;top:-344;width:677;height:226" coordorigin="6077,-344" coordsize="677,226">
              <v:shape style="position:absolute;left:6077;top:-344;width:677;height:226" coordorigin="6077,-344" coordsize="677,226" path="m6077,-119l6754,-119,6754,-344,6077,-344,6077,-119xe" filled="f" stroked="t" strokeweight=".572892pt" strokecolor="#010101">
                <v:path arrowok="t"/>
              </v:shape>
            </v:group>
            <v:group style="position:absolute;left:7430;top:-344;width:677;height:226" coordorigin="7430,-344" coordsize="677,226">
              <v:shape style="position:absolute;left:7430;top:-344;width:677;height:226" coordorigin="7430,-344" coordsize="677,226" path="m7430,-119l8107,-119,8107,-344,7430,-344,7430,-119xe" filled="f" stroked="t" strokeweight=".572892pt" strokecolor="#010101">
                <v:path arrowok="t"/>
              </v:shape>
            </v:group>
            <v:group style="position:absolute;left:6754;top:-344;width:677;height:226" coordorigin="6754,-344" coordsize="677,226">
              <v:shape style="position:absolute;left:6754;top:-344;width:677;height:226" coordorigin="6754,-344" coordsize="677,226" path="m6754,-119l7430,-119,7430,-344,6754,-344,6754,-119xe" filled="f" stroked="t" strokeweight=".572892pt" strokecolor="#010101">
                <v:path arrowok="t"/>
              </v:shape>
              <v:shape style="position:absolute;left:8258;top:-479;width:461;height:446" type="#_x0000_t75">
                <v:imagedata r:id="rId12" o:title=""/>
              </v:shape>
            </v:group>
            <v:group style="position:absolute;left:8107;top:-344;width:677;height:226" coordorigin="8107,-344" coordsize="677,226">
              <v:shape style="position:absolute;left:8107;top:-344;width:677;height:226" coordorigin="8107,-344" coordsize="677,226" path="m8107,-119l8784,-119,8784,-344,8107,-344,8107,-119xe" filled="f" stroked="t" strokeweight=".572892pt" strokecolor="#010101">
                <v:path arrowok="t"/>
              </v:shape>
              <v:shape style="position:absolute;left:4889;top:-479;width:461;height:446" type="#_x0000_t75">
                <v:imagedata r:id="rId13" o:title=""/>
              </v:shape>
              <v:shape style="position:absolute;left:5484;top:-479;width:461;height:446" type="#_x0000_t75">
                <v:imagedata r:id="rId14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3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3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2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12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2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2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2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2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12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8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64" w:lineRule="auto"/>
        <w:ind w:left="104" w:right="6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4"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8"/>
          <w:w w:val="116"/>
        </w:rPr>
      </w:r>
      <w:r>
        <w:rPr>
          <w:rFonts w:ascii="Arial" w:hAnsi="Arial" w:cs="Arial" w:eastAsia="Arial"/>
          <w:sz w:val="18"/>
          <w:szCs w:val="18"/>
          <w:spacing w:val="5"/>
          <w:w w:val="116"/>
          <w:strike/>
        </w:rPr>
        <w:t>c</w:t>
      </w:r>
      <w:r>
        <w:rPr>
          <w:rFonts w:ascii="Arial" w:hAnsi="Arial" w:cs="Arial" w:eastAsia="Arial"/>
          <w:sz w:val="18"/>
          <w:szCs w:val="18"/>
          <w:spacing w:val="5"/>
          <w:w w:val="116"/>
          <w:strike/>
        </w:rPr>
      </w:r>
      <w:r>
        <w:rPr>
          <w:rFonts w:ascii="Arial" w:hAnsi="Arial" w:cs="Arial" w:eastAsia="Arial"/>
          <w:sz w:val="18"/>
          <w:szCs w:val="18"/>
          <w:spacing w:val="-7"/>
          <w:w w:val="108"/>
          <w:strike/>
        </w:rPr>
        <w:t>i</w:t>
      </w:r>
      <w:r>
        <w:rPr>
          <w:rFonts w:ascii="Arial" w:hAnsi="Arial" w:cs="Arial" w:eastAsia="Arial"/>
          <w:sz w:val="18"/>
          <w:szCs w:val="18"/>
          <w:spacing w:val="-7"/>
          <w:w w:val="108"/>
          <w:strike/>
        </w:rPr>
      </w:r>
      <w:r>
        <w:rPr>
          <w:rFonts w:ascii="Arial" w:hAnsi="Arial" w:cs="Arial" w:eastAsia="Arial"/>
          <w:sz w:val="18"/>
          <w:szCs w:val="18"/>
          <w:spacing w:val="-4"/>
          <w:w w:val="114"/>
          <w:strike/>
        </w:rPr>
        <w:t>f</w:t>
      </w:r>
      <w:r>
        <w:rPr>
          <w:rFonts w:ascii="Arial" w:hAnsi="Arial" w:cs="Arial" w:eastAsia="Arial"/>
          <w:sz w:val="18"/>
          <w:szCs w:val="18"/>
          <w:spacing w:val="-4"/>
          <w:w w:val="114"/>
          <w:strike/>
        </w:rPr>
      </w:r>
      <w:r>
        <w:rPr>
          <w:rFonts w:ascii="Arial" w:hAnsi="Arial" w:cs="Arial" w:eastAsia="Arial"/>
          <w:sz w:val="18"/>
          <w:szCs w:val="18"/>
          <w:spacing w:val="-7"/>
          <w:w w:val="108"/>
          <w:strike/>
        </w:rPr>
        <w:t>i</w:t>
      </w:r>
      <w:r>
        <w:rPr>
          <w:rFonts w:ascii="Arial" w:hAnsi="Arial" w:cs="Arial" w:eastAsia="Arial"/>
          <w:sz w:val="18"/>
          <w:szCs w:val="18"/>
          <w:spacing w:val="-7"/>
          <w:w w:val="108"/>
          <w:strike/>
        </w:rPr>
      </w:r>
      <w:r>
        <w:rPr>
          <w:rFonts w:ascii="Arial" w:hAnsi="Arial" w:cs="Arial" w:eastAsia="Arial"/>
          <w:sz w:val="18"/>
          <w:szCs w:val="18"/>
          <w:spacing w:val="-7"/>
          <w:w w:val="108"/>
        </w:rPr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"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mm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</w:rPr>
        <w:t>"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6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"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f</w:t>
      </w:r>
      <w:r>
        <w:rPr>
          <w:rFonts w:ascii="Arial" w:hAnsi="Arial" w:cs="Arial" w:eastAsia="Arial"/>
          <w:sz w:val="18"/>
          <w:szCs w:val="18"/>
          <w:spacing w:val="-3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3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9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2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00: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qu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01: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qu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2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02: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2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80: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81: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199997pt;margin-top:9.521761pt;width:45.36pt;height:.1pt;mso-position-horizontal-relative:page;mso-position-vertical-relative:paragraph;z-index:-659" coordorigin="1584,190" coordsize="907,2">
            <v:shape style="position:absolute;left:1584;top:190;width:907;height:2" coordorigin="1584,190" coordsize="907,0" path="m1584,190l2491,190e" filled="f" stroked="t" strokeweight=".81997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6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6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X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264" w:lineRule="auto"/>
        <w:ind w:left="104" w:right="5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1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4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oo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h</w:t>
      </w:r>
      <w:r>
        <w:rPr>
          <w:rFonts w:ascii="Arial" w:hAnsi="Arial" w:cs="Arial" w:eastAsia="Arial"/>
          <w:sz w:val="12"/>
          <w:szCs w:val="12"/>
          <w:spacing w:val="0"/>
          <w:w w:val="108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8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2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1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2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12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4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16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1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1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1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1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7" w:lineRule="exact"/>
        <w:ind w:left="1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96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96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6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6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96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96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6"/>
          <w:position w:val="-1"/>
        </w:rPr>
        <w:t>H</w:t>
      </w:r>
      <w:r>
        <w:rPr>
          <w:rFonts w:ascii="Arial" w:hAnsi="Arial" w:cs="Arial" w:eastAsia="Arial"/>
          <w:sz w:val="13"/>
          <w:szCs w:val="13"/>
          <w:spacing w:val="0"/>
          <w:w w:val="96"/>
          <w:position w:val="8"/>
        </w:rPr>
        <w:t>®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6"/>
          <w:position w:val="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96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264" w:lineRule="auto"/>
        <w:ind w:left="104" w:right="14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x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oo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h</w:t>
      </w:r>
      <w:r>
        <w:rPr>
          <w:rFonts w:ascii="Arial" w:hAnsi="Arial" w:cs="Arial" w:eastAsia="Arial"/>
          <w:sz w:val="12"/>
          <w:szCs w:val="12"/>
          <w:spacing w:val="0"/>
          <w:w w:val="107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31"/>
          <w:w w:val="107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7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4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4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14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7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7"/>
          <w:w w:val="110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86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1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1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1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-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10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7"/>
          <w:position w:val="-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1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10"/>
        </w:rPr>
        <w:t>oo</w:t>
      </w:r>
      <w:r>
        <w:rPr>
          <w:rFonts w:ascii="Arial" w:hAnsi="Arial" w:cs="Arial" w:eastAsia="Arial"/>
          <w:sz w:val="18"/>
          <w:szCs w:val="18"/>
          <w:spacing w:val="-1"/>
          <w:w w:val="107"/>
          <w:position w:val="-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10"/>
        </w:rPr>
        <w:t>h</w:t>
      </w:r>
      <w:r>
        <w:rPr>
          <w:rFonts w:ascii="Arial" w:hAnsi="Arial" w:cs="Arial" w:eastAsia="Arial"/>
          <w:sz w:val="12"/>
          <w:szCs w:val="12"/>
          <w:spacing w:val="0"/>
          <w:w w:val="107"/>
          <w:position w:val="-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32"/>
          <w:w w:val="107"/>
          <w:position w:val="-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1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4"/>
          <w:position w:val="-1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4"/>
          <w:position w:val="-1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5"/>
          <w:position w:val="-1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-1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10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1052" w:top="700" w:bottom="1240" w:left="1480" w:right="1540"/>
          <w:pgSz w:w="12240" w:h="15840"/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1" w:lineRule="exact"/>
        <w:ind w:left="104" w:right="-74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40.400543pt;margin-top:-48.721634pt;width:330.478889pt;height:33.479443pt;mso-position-horizontal-relative:page;mso-position-vertical-relative:paragraph;z-index:-658" coordorigin="2808,-974" coordsize="6610,670">
            <v:group style="position:absolute;left:2813;top:-970;width:943;height:379" coordorigin="2813,-970" coordsize="943,379">
              <v:shape style="position:absolute;left:2813;top:-970;width:943;height:379" coordorigin="2813,-970" coordsize="943,379" path="m2813,-590l3756,-590,3756,-970,2813,-970,2813,-590xe" filled="f" stroked="t" strokeweight=".478896pt" strokecolor="#010101">
                <v:path arrowok="t"/>
              </v:shape>
              <v:shape style="position:absolute;left:2930;top:-840;width:768;height:374" type="#_x0000_t75">
                <v:imagedata r:id="rId15" o:title=""/>
              </v:shape>
            </v:group>
            <v:group style="position:absolute;left:4699;top:-970;width:943;height:379" coordorigin="4699,-970" coordsize="943,379">
              <v:shape style="position:absolute;left:4699;top:-970;width:943;height:379" coordorigin="4699,-970" coordsize="943,379" path="m4699,-590l5642,-590,5642,-970,4699,-970,4699,-590xe" filled="f" stroked="t" strokeweight=".478896pt" strokecolor="#010101">
                <v:path arrowok="t"/>
              </v:shape>
              <v:shape style="position:absolute;left:4807;top:-946;width:768;height:360" type="#_x0000_t75">
                <v:imagedata r:id="rId16" o:title=""/>
              </v:shape>
              <v:shape style="position:absolute;left:4994;top:-751;width:384;height:446" type="#_x0000_t75">
                <v:imagedata r:id="rId17" o:title=""/>
              </v:shape>
            </v:group>
            <v:group style="position:absolute;left:5642;top:-970;width:941;height:379" coordorigin="5642,-970" coordsize="941,379">
              <v:shape style="position:absolute;left:5642;top:-970;width:941;height:379" coordorigin="5642,-970" coordsize="941,379" path="m5642,-590l6583,-590,6583,-970,5642,-970,5642,-590xe" filled="f" stroked="t" strokeweight=".478896pt" strokecolor="#010101">
                <v:path arrowok="t"/>
              </v:shape>
              <v:shape style="position:absolute;left:5750;top:-850;width:768;height:360" type="#_x0000_t75">
                <v:imagedata r:id="rId18" o:title=""/>
              </v:shape>
            </v:group>
            <v:group style="position:absolute;left:6583;top:-970;width:943;height:379" coordorigin="6583,-970" coordsize="943,379">
              <v:shape style="position:absolute;left:6583;top:-970;width:943;height:379" coordorigin="6583,-970" coordsize="943,379" path="m6583,-590l7526,-590,7526,-970,6583,-970,6583,-590xe" filled="f" stroked="t" strokeweight=".478896pt" strokecolor="#010101">
                <v:path arrowok="t"/>
              </v:shape>
              <v:shape style="position:absolute;left:6840;top:-847;width:461;height:446" type="#_x0000_t75">
                <v:imagedata r:id="rId19" o:title=""/>
              </v:shape>
            </v:group>
            <v:group style="position:absolute;left:7526;top:-970;width:943;height:379" coordorigin="7526,-970" coordsize="943,379">
              <v:shape style="position:absolute;left:7526;top:-970;width:943;height:379" coordorigin="7526,-970" coordsize="943,379" path="m7526,-590l8470,-590,8470,-970,7526,-970,7526,-590xe" filled="f" stroked="t" strokeweight=".478896pt" strokecolor="#010101">
                <v:path arrowok="t"/>
              </v:shape>
              <v:shape style="position:absolute;left:7783;top:-847;width:461;height:446" type="#_x0000_t75">
                <v:imagedata r:id="rId20" o:title=""/>
              </v:shape>
            </v:group>
            <v:group style="position:absolute;left:8470;top:-970;width:943;height:2" coordorigin="8470,-970" coordsize="943,2">
              <v:shape style="position:absolute;left:8470;top:-970;width:943;height:2" coordorigin="8470,-970" coordsize="943,0" path="m8470,-970l9413,-970e" filled="f" stroked="t" strokeweight=".478896pt" strokecolor="#010101">
                <v:path arrowok="t"/>
              </v:shape>
            </v:group>
            <v:group style="position:absolute;left:8470;top:-590;width:943;height:2" coordorigin="8470,-590" coordsize="943,2">
              <v:shape style="position:absolute;left:8470;top:-590;width:943;height:2" coordorigin="8470,-590" coordsize="943,0" path="m8470,-590l9413,-590e" filled="f" stroked="t" strokeweight=".478896pt" strokecolor="#010101">
                <v:path arrowok="t"/>
              </v:shape>
              <v:shape style="position:absolute;left:8710;top:-847;width:307;height:353" type="#_x0000_t75">
                <v:imagedata r:id="rId21" o:title=""/>
              </v:shape>
            </v:group>
            <v:group style="position:absolute;left:3756;top:-970;width:943;height:379" coordorigin="3756,-970" coordsize="943,379">
              <v:shape style="position:absolute;left:3756;top:-970;width:943;height:379" coordorigin="3756,-970" coordsize="943,379" path="m3756,-590l4699,-590,4699,-970,3756,-970,3756,-590xe" filled="f" stroked="t" strokeweight=".478896pt" strokecolor="#010101">
                <v:path arrowok="t"/>
              </v:shape>
              <v:shape style="position:absolute;left:3854;top:-840;width:768;height:374" type="#_x0000_t75">
                <v:imagedata r:id="rId22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3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3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3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3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-1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3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3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2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2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7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position w:val="8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7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5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8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24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5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5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480" w:right="1540"/>
          <w:cols w:num="2" w:equalWidth="0">
            <w:col w:w="2588" w:space="471"/>
            <w:col w:w="6161"/>
          </w:cols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3" w:lineRule="auto"/>
        <w:ind w:left="104" w:right="49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199997pt;margin-top:89.441833pt;width:448.31999pt;height:.12pt;mso-position-horizontal-relative:page;mso-position-vertical-relative:paragraph;z-index:-661" coordorigin="1584,1789" coordsize="8966,2">
            <v:shape style="position:absolute;left:1584;top:1789;width:8966;height:2" coordorigin="1584,1789" coordsize="8966,2" path="m1584,1789l10550,1791e" filled="f" stroked="t" strokeweight=".704952pt" strokecolor="#818181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9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mi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1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4"/>
          <w:w w:val="109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1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im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4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7"/>
          <w:position w:val="0"/>
        </w:rPr>
        <w:t>q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im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6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'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9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1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"</w:t>
      </w:r>
      <w:r>
        <w:rPr>
          <w:rFonts w:ascii="Arial" w:hAnsi="Arial" w:cs="Arial" w:eastAsia="Arial"/>
          <w:sz w:val="18"/>
          <w:szCs w:val="18"/>
          <w:spacing w:val="4"/>
          <w:w w:val="105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5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5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5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q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j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480" w:right="1540"/>
        </w:sectPr>
      </w:pPr>
      <w:rPr/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57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exact"/>
        <w:ind w:left="104" w:right="6093"/>
        <w:jc w:val="both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spacing w:val="-2"/>
          <w:w w:val="100"/>
          <w:position w:val="-1"/>
        </w:rPr>
        <w:t>L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30"/>
          <w:szCs w:val="30"/>
          <w:spacing w:val="3"/>
          <w:w w:val="100"/>
          <w:position w:val="-1"/>
        </w:rPr>
        <w:t>S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2"/>
          <w:w w:val="97"/>
          <w:position w:val="-1"/>
        </w:rPr>
        <w:t>C</w:t>
      </w:r>
      <w:r>
        <w:rPr>
          <w:rFonts w:ascii="Arial" w:hAnsi="Arial" w:cs="Arial" w:eastAsia="Arial"/>
          <w:sz w:val="30"/>
          <w:szCs w:val="30"/>
          <w:spacing w:val="2"/>
          <w:w w:val="95"/>
          <w:position w:val="-1"/>
        </w:rPr>
        <w:t>O</w:t>
      </w:r>
      <w:r>
        <w:rPr>
          <w:rFonts w:ascii="Arial" w:hAnsi="Arial" w:cs="Arial" w:eastAsia="Arial"/>
          <w:sz w:val="30"/>
          <w:szCs w:val="30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30"/>
          <w:szCs w:val="30"/>
          <w:spacing w:val="0"/>
          <w:w w:val="97"/>
          <w:position w:val="-1"/>
        </w:rPr>
        <w:t>M</w:t>
      </w:r>
      <w:r>
        <w:rPr>
          <w:rFonts w:ascii="Arial" w:hAnsi="Arial" w:cs="Arial" w:eastAsia="Arial"/>
          <w:sz w:val="30"/>
          <w:szCs w:val="30"/>
          <w:spacing w:val="-1"/>
          <w:w w:val="99"/>
          <w:position w:val="-1"/>
        </w:rPr>
        <w:t>A</w:t>
      </w:r>
      <w:r>
        <w:rPr>
          <w:rFonts w:ascii="Arial" w:hAnsi="Arial" w:cs="Arial" w:eastAsia="Arial"/>
          <w:sz w:val="30"/>
          <w:szCs w:val="30"/>
          <w:spacing w:val="6"/>
          <w:w w:val="97"/>
          <w:position w:val="-1"/>
        </w:rPr>
        <w:t>N</w:t>
      </w:r>
      <w:r>
        <w:rPr>
          <w:rFonts w:ascii="Arial" w:hAnsi="Arial" w:cs="Arial" w:eastAsia="Arial"/>
          <w:sz w:val="30"/>
          <w:szCs w:val="30"/>
          <w:spacing w:val="-3"/>
          <w:w w:val="92"/>
          <w:position w:val="-1"/>
        </w:rPr>
        <w:t>D</w:t>
      </w:r>
      <w:r>
        <w:rPr>
          <w:rFonts w:ascii="Arial" w:hAnsi="Arial" w:cs="Arial" w:eastAsia="Arial"/>
          <w:sz w:val="30"/>
          <w:szCs w:val="30"/>
          <w:spacing w:val="0"/>
          <w:w w:val="96"/>
          <w:position w:val="-1"/>
        </w:rPr>
        <w:t>S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0"/>
        </w:rPr>
      </w:r>
    </w:p>
    <w:p>
      <w:pPr>
        <w:spacing w:before="90" w:after="0" w:line="240" w:lineRule="auto"/>
        <w:ind w:left="104" w:right="297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78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3" w:after="0" w:line="250" w:lineRule="auto"/>
        <w:ind w:left="781" w:right="160" w:firstLine="-338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0x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28" w:lineRule="auto"/>
        <w:ind w:left="781" w:right="328" w:firstLine="-338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9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2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2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2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2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2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2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2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2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2"/>
          <w:position w:val="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2"/>
          <w:position w:val="9"/>
        </w:rPr>
        <w:t>®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2"/>
          <w:position w:val="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24" w:after="0" w:line="253" w:lineRule="auto"/>
        <w:ind w:left="781" w:right="226" w:firstLine="-338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50" w:lineRule="auto"/>
        <w:ind w:left="781" w:right="184" w:firstLine="-338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‘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‘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nus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1.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722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80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10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[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73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OG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80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724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80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163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94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94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94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14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10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[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33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-33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51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15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799" w:footer="1052" w:top="1300" w:bottom="1240" w:left="1480" w:right="1580"/>
          <w:headerReference w:type="default" r:id="rId23"/>
          <w:pgSz w:w="12240" w:h="15840"/>
        </w:sectPr>
      </w:pPr>
      <w:rPr/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56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>
          <w:sz w:val="22"/>
          <w:szCs w:val="22"/>
        </w:rPr>
      </w:r>
    </w:p>
    <w:p>
      <w:pPr>
        <w:spacing w:before="0" w:after="0" w:line="241" w:lineRule="exact"/>
        <w:ind w:left="144" w:right="789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4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44" w:right="800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64" w:lineRule="auto"/>
        <w:ind w:left="144" w:right="28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q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6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2"/>
          <w:w w:val="103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000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?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?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4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4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44" w:right="71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4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44" w:right="801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8" w:after="0" w:line="230" w:lineRule="atLeast"/>
        <w:ind w:left="144" w:right="60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'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6" w:lineRule="exact"/>
        <w:ind w:left="144" w:right="66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1"/>
          <w:position w:val="-4"/>
        </w:rPr>
        <w:t>-</w:t>
      </w:r>
      <w:r>
        <w:rPr>
          <w:rFonts w:ascii="Arial" w:hAnsi="Arial" w:cs="Arial" w:eastAsia="Arial"/>
          <w:sz w:val="18"/>
          <w:szCs w:val="18"/>
          <w:spacing w:val="3"/>
          <w:w w:val="114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6" w:after="0" w:line="220" w:lineRule="atLeast"/>
        <w:ind w:left="144" w:right="499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9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93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44" w:right="570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4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94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94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4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94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44" w:right="495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6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6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4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4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7" w:lineRule="exact"/>
        <w:ind w:left="144" w:right="644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position w:val="-4"/>
        </w:rPr>
        <w:t>"</w:t>
      </w:r>
      <w:r>
        <w:rPr>
          <w:rFonts w:ascii="Arial" w:hAnsi="Arial" w:cs="Arial" w:eastAsia="Arial"/>
          <w:sz w:val="18"/>
          <w:szCs w:val="18"/>
          <w:spacing w:val="1"/>
          <w:w w:val="103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"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4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44" w:right="458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3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  <w:strike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0"/>
          <w:w w:val="100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strike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95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95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spacing w:val="12"/>
          <w:w w:val="100"/>
          <w:strike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  <w:position w:val="-4"/>
        </w:rPr>
        <w:t>     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strike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-5"/>
          <w:w w:val="100"/>
          <w:strike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-5"/>
          <w:w w:val="100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62"/>
          <w:strike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2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  <w:position w:val="-4"/>
        </w:rPr>
        <w:t>    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00"/>
          <w:strike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00"/>
          <w:strike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4"/>
          <w:position w:val="-4"/>
        </w:rPr>
      </w:r>
      <w:r>
        <w:rPr>
          <w:rFonts w:ascii="Arial" w:hAnsi="Arial" w:cs="Arial" w:eastAsia="Arial"/>
          <w:sz w:val="18"/>
          <w:szCs w:val="18"/>
          <w:spacing w:val="10"/>
          <w:w w:val="94"/>
          <w:strike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0"/>
          <w:w w:val="94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7"/>
          <w:strike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-3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0"/>
          <w:w w:val="107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spacing w:val="-16"/>
          <w:w w:val="100"/>
          <w:strike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strike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strike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4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14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6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44" w:right="3391"/>
        <w:jc w:val="left"/>
        <w:tabs>
          <w:tab w:pos="1480" w:val="left"/>
          <w:tab w:pos="21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/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981256" w:type="dxa"/>
      </w:tblPr>
      <w:tblGrid/>
      <w:tr>
        <w:trPr>
          <w:trHeight w:val="533" w:hRule="exact"/>
        </w:trPr>
        <w:tc>
          <w:tcPr>
            <w:tcW w:w="38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20" w:lineRule="atLeast"/>
              <w:ind w:left="40" w:right="195"/>
              <w:jc w:val="left"/>
              <w:tabs>
                <w:tab w:pos="356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8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7"/>
                <w:w w:val="10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6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6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6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2"/>
                <w:w w:val="10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3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9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6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: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6"/>
                <w:w w:val="96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  <w:strike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  <w:strike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96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2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2"/>
                <w:strike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2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  <w:strike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1"/>
                <w:w w:val="9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94"/>
                <w:strike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9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strike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2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strike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3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  <w:strike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8"/>
                <w:w w:val="102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strike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99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strike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  <w:strike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95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5"/>
                <w:strike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5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9"/>
                <w:strike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9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2"/>
                <w:strike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2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4"/>
                <w:strike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strike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strike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6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107" w:lineRule="exact"/>
              <w:ind w:left="2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2"/>
                <w:position w:val="-8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position w:val="-8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position w:val="-8"/>
              </w:rPr>
              <w:t>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6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107" w:lineRule="exact"/>
              <w:ind w:left="1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8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o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3"/>
                <w:w w:val="100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  <w:position w:val="-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  <w:position w:val="-8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8"/>
                <w:position w:val="-8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8"/>
                <w:position w:val="-8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5"/>
                <w:w w:val="108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8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8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4"/>
                <w:w w:val="100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position w:val="-8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9"/>
                <w:w w:val="100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  <w:position w:val="-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7"/>
                <w:position w:val="-8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8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16"/>
                <w:position w:val="-8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9"/>
                <w:position w:val="-8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  <w:position w:val="-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6"/>
                <w:position w:val="-8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1026" w:hRule="exact"/>
        </w:trPr>
        <w:tc>
          <w:tcPr>
            <w:tcW w:w="38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528" w:lineRule="auto"/>
              <w:ind w:left="40" w:right="28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95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3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4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2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64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3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64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4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95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64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3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6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95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3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4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2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64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3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64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4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95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64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3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89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2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2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62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2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20" w:lineRule="atLeast"/>
              <w:ind w:left="143" w:right="-1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1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ol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"/>
                <w:w w:val="11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9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9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9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4"/>
                <w:w w:val="10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11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1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11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9"/>
                <w:w w:val="11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1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16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21" w:after="0" w:line="167" w:lineRule="exact"/>
              <w:ind w:left="1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5"/>
                <w:position w:val="-4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5"/>
                <w:position w:val="-4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5"/>
                <w:position w:val="-4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5"/>
                <w:position w:val="-4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5"/>
                <w:position w:val="-4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5"/>
                <w:position w:val="-4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5"/>
                <w:position w:val="-4"/>
              </w:rPr>
              <w:t>z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5"/>
                <w:position w:val="-4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2"/>
                <w:w w:val="105"/>
                <w:position w:val="-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4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4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position w:val="-4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4"/>
              </w:rPr>
              <w:t>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4"/>
                <w:w w:val="100"/>
                <w:position w:val="-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4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4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6"/>
                <w:w w:val="100"/>
                <w:position w:val="-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  <w:position w:val="-4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7"/>
                <w:position w:val="-4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-4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6"/>
                <w:position w:val="-4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9"/>
                <w:position w:val="-4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  <w:position w:val="-4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6"/>
                <w:position w:val="-4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61" w:after="0" w:line="240" w:lineRule="auto"/>
              <w:ind w:left="1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0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1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8"/>
                <w:w w:val="11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1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6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1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568" w:hRule="exact"/>
        </w:trPr>
        <w:tc>
          <w:tcPr>
            <w:tcW w:w="38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20" w:lineRule="atLeast"/>
              <w:ind w:left="40" w:right="889"/>
              <w:jc w:val="left"/>
              <w:tabs>
                <w:tab w:pos="286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8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7"/>
                <w:w w:val="10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8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7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3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1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5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1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9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: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strike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strike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0"/>
                <w:strike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0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strike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"/>
                <w:w w:val="9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5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6"/>
                <w:w w:val="16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strike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"/>
                <w:w w:val="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6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strike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6"/>
                <w:w w:val="16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6"/>
                <w:w w:val="9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strike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3"/>
                <w:w w:val="97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  <w:strike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1"/>
                <w:w w:val="9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strike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3"/>
                <w:w w:val="96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  <w:strike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4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95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9"/>
                <w:strike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9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2"/>
                <w:strike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102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strike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4"/>
                <w:strike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strike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strike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107" w:lineRule="exact"/>
              <w:ind w:left="2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2"/>
                <w:position w:val="-8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position w:val="-8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position w:val="-8"/>
              </w:rPr>
              <w:t>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107" w:lineRule="exact"/>
              <w:ind w:left="1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8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8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position w:val="-8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8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8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position w:val="-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3"/>
                <w:w w:val="100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8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8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position w:val="-8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6"/>
                <w:w w:val="100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8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8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36"/>
                <w:w w:val="100"/>
                <w:position w:val="-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8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6"/>
                <w:position w:val="-8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9"/>
                <w:position w:val="-8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position w:val="-8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48" w:hRule="exact"/>
        </w:trPr>
        <w:tc>
          <w:tcPr>
            <w:tcW w:w="38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127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3"/>
                <w:position w:val="-7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  <w:position w:val="-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4"/>
                <w:position w:val="-7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  <w:position w:val="-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5"/>
                <w:position w:val="-7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64"/>
                <w:position w:val="-7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95"/>
                <w:position w:val="-7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position w:val="-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  <w:position w:val="-7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64"/>
                <w:position w:val="-7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3"/>
                <w:position w:val="-7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4"/>
                <w:position w:val="-7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  <w:position w:val="-7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4"/>
                <w:position w:val="-7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6"/>
                <w:position w:val="-7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64"/>
                <w:position w:val="-7"/>
              </w:rPr>
              <w:t>_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5"/>
                <w:position w:val="-7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  <w:position w:val="-7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3"/>
                <w:position w:val="-7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6"/>
                <w:position w:val="-7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position w:val="-7"/>
              </w:rPr>
              <w:t>UP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7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127" w:lineRule="exact"/>
              <w:ind w:left="2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2"/>
                <w:position w:val="-7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position w:val="-7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62"/>
                <w:position w:val="-7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position w:val="-7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127" w:lineRule="exact"/>
              <w:ind w:left="1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7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position w:val="-7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3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7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-7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position w:val="-7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7"/>
              </w:rPr>
              <w:t>l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26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position w:val="-7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5"/>
                <w:position w:val="-7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  <w:position w:val="-7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16"/>
                <w:position w:val="-7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position w:val="-7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7"/>
                <w:position w:val="-7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6"/>
                <w:position w:val="-7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</w:tbl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7" w:lineRule="exact"/>
        <w:ind w:left="144" w:right="-20"/>
        <w:jc w:val="left"/>
        <w:tabs>
          <w:tab w:pos="4200" w:val="left"/>
          <w:tab w:pos="48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3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95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3"/>
          <w:w w:val="95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1"/>
          <w:w w:val="93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6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1"/>
          <w:w w:val="95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00"/>
          <w:position w:val="-4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w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44" w:right="-20"/>
        <w:jc w:val="left"/>
        <w:tabs>
          <w:tab w:pos="4200" w:val="left"/>
          <w:tab w:pos="4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3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95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3"/>
          <w:w w:val="95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1"/>
          <w:w w:val="95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3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96"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5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98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99" w:footer="1052" w:top="1300" w:bottom="1240" w:left="1440" w:right="1580"/>
          <w:pgSz w:w="12240" w:h="15840"/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55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>
          <w:sz w:val="13"/>
          <w:szCs w:val="13"/>
        </w:rPr>
      </w:r>
    </w:p>
    <w:p>
      <w:pPr>
        <w:spacing w:before="0" w:after="0" w:line="264" w:lineRule="auto"/>
        <w:ind w:left="104" w:right="599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atLeast"/>
        <w:ind w:left="104" w:right="585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"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97"/>
        </w:rPr>
        <w:t>"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4"/>
          <w:strike/>
        </w:rPr>
        <w:t>_</w:t>
      </w:r>
      <w:r>
        <w:rPr>
          <w:rFonts w:ascii="Arial" w:hAnsi="Arial" w:cs="Arial" w:eastAsia="Arial"/>
          <w:sz w:val="18"/>
          <w:szCs w:val="18"/>
          <w:spacing w:val="0"/>
          <w:w w:val="164"/>
        </w:rPr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64"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164"/>
        </w:rPr>
      </w:r>
      <w:r>
        <w:rPr>
          <w:rFonts w:ascii="Arial" w:hAnsi="Arial" w:cs="Arial" w:eastAsia="Arial"/>
          <w:sz w:val="18"/>
          <w:szCs w:val="18"/>
          <w:spacing w:val="0"/>
          <w:w w:val="164"/>
          <w:strike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6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64"/>
        </w:rPr>
      </w:r>
      <w:r>
        <w:rPr>
          <w:rFonts w:ascii="Arial" w:hAnsi="Arial" w:cs="Arial" w:eastAsia="Arial"/>
          <w:sz w:val="18"/>
          <w:szCs w:val="18"/>
          <w:spacing w:val="0"/>
          <w:w w:val="164"/>
        </w:rPr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6"/>
          <w:w w:val="96"/>
        </w:rPr>
      </w:r>
      <w:r>
        <w:rPr>
          <w:rFonts w:ascii="Arial" w:hAnsi="Arial" w:cs="Arial" w:eastAsia="Arial"/>
          <w:sz w:val="18"/>
          <w:szCs w:val="18"/>
          <w:spacing w:val="-1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6"/>
          <w:w w:val="102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114"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strike/>
        </w:rPr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112"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-5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-5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594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62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3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-1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4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94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4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6" w:lineRule="exact"/>
        <w:ind w:left="104" w:right="590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3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-1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4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94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9" w:after="0" w:line="167" w:lineRule="exact"/>
        <w:ind w:left="104" w:right="59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93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4"/>
        </w:rPr>
        <w:t>DB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93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64"/>
          <w:position w:val="-4"/>
        </w:rPr>
        <w:t>_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4"/>
        </w:rPr>
        <w:t>DB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64" w:lineRule="auto"/>
        <w:ind w:left="104" w:right="586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5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8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96"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99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95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64"/>
        </w:rPr>
        <w:t>_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89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96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04" w:right="57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"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3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97"/>
        </w:rPr>
        <w:t>"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</w:rPr>
      </w:r>
      <w:r>
        <w:rPr>
          <w:rFonts w:ascii="Arial" w:hAnsi="Arial" w:cs="Arial" w:eastAsia="Arial"/>
          <w:sz w:val="18"/>
          <w:szCs w:val="18"/>
          <w:spacing w:val="0"/>
          <w:w w:val="96"/>
          <w:strike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6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</w:rPr>
      </w:r>
      <w:r>
        <w:rPr>
          <w:rFonts w:ascii="Arial" w:hAnsi="Arial" w:cs="Arial" w:eastAsia="Arial"/>
          <w:sz w:val="18"/>
          <w:szCs w:val="18"/>
          <w:spacing w:val="0"/>
          <w:w w:val="96"/>
          <w:strike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96"/>
        </w:rPr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96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6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96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6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strike/>
        </w:rPr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112"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-5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-5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10"/>
          <w:w w:val="114"/>
          <w:strike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14"/>
        </w:rPr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1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3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59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103"/>
          <w:position w:val="-4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106"/>
          <w:position w:val="-4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9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8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5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586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3"/>
          <w:w w:val="104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6" w:lineRule="exact"/>
        <w:ind w:left="104" w:right="58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96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9" w:after="0" w:line="264" w:lineRule="auto"/>
        <w:ind w:left="104" w:right="5889"/>
        <w:jc w:val="left"/>
        <w:tabs>
          <w:tab w:pos="28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99" w:footer="1052" w:top="2340" w:bottom="1240" w:left="1480" w:right="1580"/>
          <w:headerReference w:type="default" r:id="rId24"/>
          <w:pgSz w:w="12240" w:h="15840"/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4" w:right="61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603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3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1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30" w:lineRule="atLeast"/>
        <w:ind w:left="104" w:right="498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6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94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9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9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93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569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4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-3"/>
          <w:w w:val="94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94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94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94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94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204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-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4"/>
          <w:w w:val="104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6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6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6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6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6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imi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7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7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-4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66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6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-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9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7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7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9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9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61" w:lineRule="auto"/>
        <w:ind w:left="104" w:right="6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279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2" w:lineRule="exact"/>
        <w:ind w:left="104" w:right="71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8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0" w:after="0" w:line="166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9" w:after="0" w:line="167" w:lineRule="exact"/>
        <w:ind w:left="104" w:right="801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4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625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625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-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232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14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4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"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600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425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-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230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6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6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z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40" w:lineRule="auto"/>
        <w:ind w:left="104" w:right="24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97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97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97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96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96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318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2" w:lineRule="exact"/>
        <w:ind w:left="104" w:right="613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99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4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0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801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625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33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-33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51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15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199997pt;margin-top:27.491863pt;width:448.31999pt;height:.12pt;mso-position-horizontal-relative:page;mso-position-vertical-relative:paragraph;z-index:-654" coordorigin="1584,550" coordsize="8966,2">
            <v:shape style="position:absolute;left:1584;top:550;width:8966;height:2" coordorigin="1584,550" coordsize="8966,2" path="m1584,550l10550,552e" filled="f" stroked="t" strokeweight=".704952pt" strokecolor="#818181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799" w:footer="1052" w:top="2340" w:bottom="1240" w:left="1480" w:right="1580"/>
          <w:headerReference w:type="default" r:id="rId25"/>
          <w:pgSz w:w="12240" w:h="15840"/>
        </w:sectPr>
      </w:pPr>
      <w:rPr/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53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>
          <w:sz w:val="22"/>
          <w:szCs w:val="22"/>
        </w:rPr>
      </w:r>
    </w:p>
    <w:p>
      <w:pPr>
        <w:spacing w:before="0" w:after="0" w:line="241" w:lineRule="exact"/>
        <w:ind w:left="104" w:right="72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9"/>
          <w:position w:val="-1"/>
        </w:rPr>
        <w:t>M</w:t>
      </w:r>
      <w:r>
        <w:rPr>
          <w:rFonts w:ascii="Arial" w:hAnsi="Arial" w:cs="Arial" w:eastAsia="Arial"/>
          <w:sz w:val="22"/>
          <w:szCs w:val="22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6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800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8" w:after="0" w:line="230" w:lineRule="atLeast"/>
        <w:ind w:left="104" w:right="655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433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4" w:lineRule="auto"/>
        <w:ind w:left="104" w:right="5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12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2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4"/>
          <w:w w:val="108"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!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65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9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799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61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-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8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94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94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exact"/>
        <w:ind w:left="104" w:right="69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8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99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8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799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568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65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7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97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7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97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97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97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97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97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797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33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-33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51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15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799" w:footer="1052" w:top="1300" w:bottom="1240" w:left="1480" w:right="1580"/>
          <w:headerReference w:type="default" r:id="rId26"/>
          <w:pgSz w:w="12240" w:h="15840"/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exact"/>
        <w:ind w:left="104" w:right="787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EE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80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60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743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404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2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3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75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801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74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608"/>
        <w:jc w:val="left"/>
        <w:tabs>
          <w:tab w:pos="1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99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9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3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3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16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16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9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9"/>
        </w:rPr>
      </w:r>
      <w:r>
        <w:rPr>
          <w:rFonts w:ascii="Arial" w:hAnsi="Arial" w:cs="Arial" w:eastAsia="Arial"/>
          <w:sz w:val="18"/>
          <w:szCs w:val="18"/>
          <w:spacing w:val="0"/>
          <w:w w:val="109"/>
        </w:rPr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9"/>
          <w:w w:val="114"/>
        </w:rPr>
      </w:r>
      <w:r>
        <w:rPr>
          <w:rFonts w:ascii="Arial" w:hAnsi="Arial" w:cs="Arial" w:eastAsia="Arial"/>
          <w:sz w:val="18"/>
          <w:szCs w:val="18"/>
          <w:spacing w:val="-1"/>
          <w:w w:val="114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4"/>
          <w:strike/>
        </w:rPr>
      </w:r>
      <w:r>
        <w:rPr>
          <w:rFonts w:ascii="Arial" w:hAnsi="Arial" w:cs="Arial" w:eastAsia="Arial"/>
          <w:sz w:val="18"/>
          <w:szCs w:val="18"/>
          <w:spacing w:val="-8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84"/>
          <w:strike/>
        </w:rPr>
        <w:t>:</w:t>
      </w:r>
      <w:r>
        <w:rPr>
          <w:rFonts w:ascii="Arial" w:hAnsi="Arial" w:cs="Arial" w:eastAsia="Arial"/>
          <w:sz w:val="18"/>
          <w:szCs w:val="18"/>
          <w:spacing w:val="-9"/>
          <w:w w:val="84"/>
          <w:strike/>
        </w:rPr>
      </w:r>
      <w:r>
        <w:rPr>
          <w:rFonts w:ascii="Arial" w:hAnsi="Arial" w:cs="Arial" w:eastAsia="Arial"/>
          <w:sz w:val="18"/>
          <w:szCs w:val="18"/>
          <w:spacing w:val="-4"/>
          <w:w w:val="114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1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8" w:after="0" w:line="167" w:lineRule="exact"/>
        <w:ind w:left="104" w:right="801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743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439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4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2" w:lineRule="exact"/>
        <w:ind w:left="104" w:right="81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2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99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96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0" w:after="0" w:line="166" w:lineRule="exact"/>
        <w:ind w:left="104" w:right="72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9" w:after="0" w:line="167" w:lineRule="exact"/>
        <w:ind w:left="104" w:right="802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74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  <w:position w:val="-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642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475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4" w:lineRule="auto"/>
        <w:ind w:left="104" w:right="19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90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2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04" w:right="760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743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81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72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80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74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60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6" w:lineRule="exact"/>
        <w:ind w:left="104" w:right="74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9" w:after="0" w:line="167" w:lineRule="exact"/>
        <w:ind w:left="104" w:right="741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5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65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4" w:lineRule="auto"/>
        <w:ind w:left="104" w:right="52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199997pt;margin-top:52.84185pt;width:448.31999pt;height:.12pt;mso-position-horizontal-relative:page;mso-position-vertical-relative:paragraph;z-index:-652" coordorigin="1584,1057" coordsize="8966,2">
            <v:shape style="position:absolute;left:1584;top:1057;width:8966;height:2" coordorigin="1584,1057" coordsize="8966,2" path="m1584,1057l10550,1059e" filled="f" stroked="t" strokeweight=".704952pt" strokecolor="#818181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2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90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9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1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-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2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z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NumType w:start="10"/>
          <w:pgMar w:footer="1052" w:header="799" w:top="1300" w:bottom="1240" w:left="1480" w:right="1560"/>
          <w:footerReference w:type="default" r:id="rId27"/>
          <w:pgSz w:w="12240" w:h="15840"/>
        </w:sectPr>
      </w:pPr>
      <w:rPr/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51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>
          <w:sz w:val="22"/>
          <w:szCs w:val="22"/>
        </w:rPr>
      </w:r>
    </w:p>
    <w:p>
      <w:pPr>
        <w:spacing w:before="0" w:after="0" w:line="241" w:lineRule="exact"/>
        <w:ind w:left="1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OG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[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z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exact"/>
        <w:ind w:left="1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9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582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atLeast"/>
        <w:ind w:left="104" w:right="75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</w:r>
      <w:r>
        <w:rPr>
          <w:rFonts w:ascii="Arial" w:hAnsi="Arial" w:cs="Arial" w:eastAsia="Arial"/>
          <w:sz w:val="18"/>
          <w:szCs w:val="18"/>
          <w:spacing w:val="-11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100"/>
          <w:strike/>
        </w:rPr>
        <w:t>:</w:t>
      </w:r>
      <w:r>
        <w:rPr>
          <w:rFonts w:ascii="Arial" w:hAnsi="Arial" w:cs="Arial" w:eastAsia="Arial"/>
          <w:sz w:val="18"/>
          <w:szCs w:val="18"/>
          <w:spacing w:val="7"/>
          <w:w w:val="100"/>
          <w:strike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>    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9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8" w:after="0" w:line="220" w:lineRule="atLeast"/>
        <w:ind w:left="104" w:right="603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6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33"/>
          <w:w w:val="19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1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97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4" w:lineRule="auto"/>
        <w:ind w:left="104" w:right="40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97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mi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99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z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12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y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04" w:right="6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w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4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93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mm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5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4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64" w:lineRule="auto"/>
        <w:ind w:left="104" w:right="10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-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9</w:t>
      </w:r>
      <w:r>
        <w:rPr>
          <w:rFonts w:ascii="Arial" w:hAnsi="Arial" w:cs="Arial" w:eastAsia="Arial"/>
          <w:sz w:val="18"/>
          <w:szCs w:val="18"/>
          <w:spacing w:val="1"/>
          <w:w w:val="97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9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09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7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4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8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8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3"/>
          <w:w w:val="109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8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-4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4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4"/>
          <w:w w:val="101"/>
          <w:position w:val="-4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62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  <w:position w:val="-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74"/>
          <w:position w:val="-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-4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62"/>
          <w:position w:val="-4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3"/>
          <w:position w:val="-4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-4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83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7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4"/>
          <w:position w:val="-4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4"/>
          <w:w w:val="105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4"/>
          <w:w w:val="101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00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-1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-1"/>
          <w:w w:val="106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62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83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62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62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7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99" w:footer="1052" w:top="1300" w:bottom="1240" w:left="1480" w:right="1580"/>
          <w:pgSz w:w="12240" w:h="15840"/>
        </w:sectPr>
      </w:pPr>
      <w:rPr/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9.199997pt;margin-top:730.080017pt;width:448.31999pt;height:.12pt;mso-position-horizontal-relative:page;mso-position-vertical-relative:page;z-index:-650" coordorigin="1584,14602" coordsize="8966,2">
            <v:shape style="position:absolute;left:1584;top:14602;width:8966;height:2" coordorigin="1584,14602" coordsize="8966,2" path="m1584,14602l10550,14604e" filled="f" stroked="t" strokeweight=".704952pt" strokecolor="#818181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exact"/>
        <w:ind w:left="104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30"/>
          <w:szCs w:val="30"/>
          <w:spacing w:val="2"/>
          <w:w w:val="93"/>
          <w:position w:val="-1"/>
        </w:rPr>
        <w:t>R</w:t>
      </w:r>
      <w:r>
        <w:rPr>
          <w:rFonts w:ascii="Arial" w:hAnsi="Arial" w:cs="Arial" w:eastAsia="Arial"/>
          <w:sz w:val="30"/>
          <w:szCs w:val="30"/>
          <w:spacing w:val="-3"/>
          <w:w w:val="93"/>
          <w:position w:val="-1"/>
        </w:rPr>
        <w:t>R</w:t>
      </w:r>
      <w:r>
        <w:rPr>
          <w:rFonts w:ascii="Arial" w:hAnsi="Arial" w:cs="Arial" w:eastAsia="Arial"/>
          <w:sz w:val="30"/>
          <w:szCs w:val="30"/>
          <w:spacing w:val="2"/>
          <w:w w:val="93"/>
          <w:position w:val="-1"/>
        </w:rPr>
        <w:t>O</w:t>
      </w:r>
      <w:r>
        <w:rPr>
          <w:rFonts w:ascii="Arial" w:hAnsi="Arial" w:cs="Arial" w:eastAsia="Arial"/>
          <w:sz w:val="30"/>
          <w:szCs w:val="30"/>
          <w:spacing w:val="0"/>
          <w:w w:val="93"/>
          <w:position w:val="-1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5"/>
          <w:w w:val="93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2"/>
          <w:w w:val="93"/>
          <w:position w:val="-1"/>
        </w:rPr>
        <w:t>M</w:t>
      </w:r>
      <w:r>
        <w:rPr>
          <w:rFonts w:ascii="Arial" w:hAnsi="Arial" w:cs="Arial" w:eastAsia="Arial"/>
          <w:sz w:val="30"/>
          <w:szCs w:val="30"/>
          <w:spacing w:val="0"/>
          <w:w w:val="93"/>
          <w:position w:val="-1"/>
        </w:rPr>
        <w:t>E</w:t>
      </w:r>
      <w:r>
        <w:rPr>
          <w:rFonts w:ascii="Arial" w:hAnsi="Arial" w:cs="Arial" w:eastAsia="Arial"/>
          <w:sz w:val="30"/>
          <w:szCs w:val="30"/>
          <w:spacing w:val="1"/>
          <w:w w:val="93"/>
          <w:position w:val="-1"/>
        </w:rPr>
        <w:t>S</w:t>
      </w:r>
      <w:r>
        <w:rPr>
          <w:rFonts w:ascii="Arial" w:hAnsi="Arial" w:cs="Arial" w:eastAsia="Arial"/>
          <w:sz w:val="30"/>
          <w:szCs w:val="30"/>
          <w:spacing w:val="3"/>
          <w:w w:val="93"/>
          <w:position w:val="-1"/>
        </w:rPr>
        <w:t>S</w:t>
      </w:r>
      <w:r>
        <w:rPr>
          <w:rFonts w:ascii="Arial" w:hAnsi="Arial" w:cs="Arial" w:eastAsia="Arial"/>
          <w:sz w:val="30"/>
          <w:szCs w:val="30"/>
          <w:spacing w:val="-1"/>
          <w:w w:val="93"/>
          <w:position w:val="-1"/>
        </w:rPr>
        <w:t>A</w:t>
      </w:r>
      <w:r>
        <w:rPr>
          <w:rFonts w:ascii="Arial" w:hAnsi="Arial" w:cs="Arial" w:eastAsia="Arial"/>
          <w:sz w:val="30"/>
          <w:szCs w:val="30"/>
          <w:spacing w:val="2"/>
          <w:w w:val="93"/>
          <w:position w:val="-1"/>
        </w:rPr>
        <w:t>G</w:t>
      </w:r>
      <w:r>
        <w:rPr>
          <w:rFonts w:ascii="Arial" w:hAnsi="Arial" w:cs="Arial" w:eastAsia="Arial"/>
          <w:sz w:val="30"/>
          <w:szCs w:val="30"/>
          <w:spacing w:val="0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51"/>
          <w:w w:val="93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B</w:t>
      </w:r>
      <w:r>
        <w:rPr>
          <w:rFonts w:ascii="Arial" w:hAnsi="Arial" w:cs="Arial" w:eastAsia="Arial"/>
          <w:sz w:val="30"/>
          <w:szCs w:val="3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C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4"/>
          <w:w w:val="100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9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2"/>
          <w:w w:val="90"/>
          <w:position w:val="-1"/>
        </w:rPr>
        <w:t>H</w:t>
      </w:r>
      <w:r>
        <w:rPr>
          <w:rFonts w:ascii="Arial" w:hAnsi="Arial" w:cs="Arial" w:eastAsia="Arial"/>
          <w:sz w:val="30"/>
          <w:szCs w:val="30"/>
          <w:spacing w:val="0"/>
          <w:w w:val="90"/>
          <w:position w:val="-1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30"/>
          <w:w w:val="90"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2"/>
          <w:w w:val="100"/>
          <w:position w:val="-1"/>
        </w:rPr>
        <w:t>H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0"/>
          <w:szCs w:val="3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30"/>
          <w:szCs w:val="3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0"/>
        </w:rPr>
      </w:r>
    </w:p>
    <w:p>
      <w:pPr>
        <w:spacing w:before="90" w:after="0" w:line="264" w:lineRule="auto"/>
        <w:ind w:left="104" w:right="5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1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1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p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10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11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4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104" w:right="7608"/>
        <w:jc w:val="left"/>
        <w:tabs>
          <w:tab w:pos="1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k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</w:r>
      <w:r>
        <w:rPr>
          <w:rFonts w:ascii="Arial" w:hAnsi="Arial" w:cs="Arial" w:eastAsia="Arial"/>
          <w:sz w:val="18"/>
          <w:szCs w:val="18"/>
          <w:spacing w:val="0"/>
          <w:w w:val="99"/>
          <w:strike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9"/>
          <w:strike/>
        </w:rPr>
      </w:r>
      <w:r>
        <w:rPr>
          <w:rFonts w:ascii="Arial" w:hAnsi="Arial" w:cs="Arial" w:eastAsia="Arial"/>
          <w:sz w:val="18"/>
          <w:szCs w:val="18"/>
          <w:spacing w:val="-2"/>
          <w:w w:val="103"/>
          <w:strike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3"/>
          <w:strike/>
        </w:rPr>
      </w:r>
      <w:r>
        <w:rPr>
          <w:rFonts w:ascii="Arial" w:hAnsi="Arial" w:cs="Arial" w:eastAsia="Arial"/>
          <w:sz w:val="18"/>
          <w:szCs w:val="18"/>
          <w:spacing w:val="2"/>
          <w:w w:val="116"/>
          <w:strike/>
        </w:rPr>
        <w:t>t</w:t>
      </w:r>
      <w:r>
        <w:rPr>
          <w:rFonts w:ascii="Arial" w:hAnsi="Arial" w:cs="Arial" w:eastAsia="Arial"/>
          <w:sz w:val="18"/>
          <w:szCs w:val="18"/>
          <w:spacing w:val="2"/>
          <w:w w:val="116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9"/>
          <w:strike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9"/>
        </w:rPr>
      </w:r>
      <w:r>
        <w:rPr>
          <w:rFonts w:ascii="Arial" w:hAnsi="Arial" w:cs="Arial" w:eastAsia="Arial"/>
          <w:sz w:val="18"/>
          <w:szCs w:val="18"/>
          <w:spacing w:val="0"/>
          <w:w w:val="109"/>
        </w:rPr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9"/>
          <w:w w:val="114"/>
        </w:rPr>
      </w:r>
      <w:r>
        <w:rPr>
          <w:rFonts w:ascii="Arial" w:hAnsi="Arial" w:cs="Arial" w:eastAsia="Arial"/>
          <w:sz w:val="18"/>
          <w:szCs w:val="18"/>
          <w:spacing w:val="-1"/>
          <w:w w:val="114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14"/>
          <w:strike/>
        </w:rPr>
      </w:r>
      <w:r>
        <w:rPr>
          <w:rFonts w:ascii="Arial" w:hAnsi="Arial" w:cs="Arial" w:eastAsia="Arial"/>
          <w:sz w:val="18"/>
          <w:szCs w:val="18"/>
          <w:spacing w:val="-8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-8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-9"/>
          <w:w w:val="84"/>
          <w:strike/>
        </w:rPr>
        <w:t>:</w:t>
      </w:r>
      <w:r>
        <w:rPr>
          <w:rFonts w:ascii="Arial" w:hAnsi="Arial" w:cs="Arial" w:eastAsia="Arial"/>
          <w:sz w:val="18"/>
          <w:szCs w:val="18"/>
          <w:spacing w:val="-9"/>
          <w:w w:val="84"/>
          <w:strike/>
        </w:rPr>
      </w:r>
      <w:r>
        <w:rPr>
          <w:rFonts w:ascii="Arial" w:hAnsi="Arial" w:cs="Arial" w:eastAsia="Arial"/>
          <w:sz w:val="18"/>
          <w:szCs w:val="18"/>
          <w:spacing w:val="-4"/>
          <w:w w:val="114"/>
          <w:strike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1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12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4"/>
          <w:strike/>
        </w:rPr>
      </w:r>
      <w:r>
        <w:rPr>
          <w:rFonts w:ascii="Arial" w:hAnsi="Arial" w:cs="Arial" w:eastAsia="Arial"/>
          <w:sz w:val="18"/>
          <w:szCs w:val="18"/>
          <w:spacing w:val="0"/>
          <w:w w:val="114"/>
          <w:strike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strike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1" w:after="0" w:line="167" w:lineRule="exact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69"/>
          <w:position w:val="-4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69"/>
          <w:position w:val="-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69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7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7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7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8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  <w:position w:val="-4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4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8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  <w:position w:val="-4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16"/>
          <w:position w:val="-4"/>
        </w:rPr>
        <w:t>p</w:t>
      </w:r>
      <w:r>
        <w:rPr>
          <w:rFonts w:ascii="Arial" w:hAnsi="Arial" w:cs="Arial" w:eastAsia="Arial"/>
          <w:sz w:val="18"/>
          <w:szCs w:val="18"/>
          <w:spacing w:val="-1"/>
          <w:w w:val="109"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4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1" w:after="0" w:line="264" w:lineRule="auto"/>
        <w:ind w:left="104" w:right="43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q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16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ss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9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8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4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2"/>
          <w:w w:val="108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8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ss</w:t>
      </w:r>
      <w:r>
        <w:rPr>
          <w:rFonts w:ascii="Arial" w:hAnsi="Arial" w:cs="Arial" w:eastAsia="Arial"/>
          <w:sz w:val="18"/>
          <w:szCs w:val="18"/>
          <w:spacing w:val="2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16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40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BF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f-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C0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buf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2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2" w:after="0" w:line="240" w:lineRule="auto"/>
        <w:ind w:left="443" w:right="-20"/>
        <w:jc w:val="left"/>
        <w:tabs>
          <w:tab w:pos="780" w:val="left"/>
          <w:tab w:pos="5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sectPr>
      <w:pgMar w:header="799" w:footer="1052" w:top="1300" w:bottom="1240" w:left="1480" w:right="15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199699pt;margin-top:728.397888pt;width:162.153795pt;height:18.557233pt;mso-position-horizontal-relative:page;mso-position-vertical-relative:page;z-index:-665" type="#_x0000_t202" filled="f" stroked="f">
          <v:textbox inset="0,0,0,0">
            <w:txbxContent>
              <w:p>
                <w:pPr>
                  <w:spacing w:before="97" w:after="0" w:line="138" w:lineRule="exact"/>
                  <w:ind w:left="20" w:right="-43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L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3"/>
                  </w:rPr>
                  <w:t>E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3"/>
                  </w:rPr>
                  <w:t>G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O</w:t>
                </w:r>
                <w:r>
                  <w:rPr>
                    <w:rFonts w:ascii="Arial" w:hAnsi="Arial" w:cs="Arial" w:eastAsia="Arial"/>
                    <w:sz w:val="9"/>
                    <w:szCs w:val="9"/>
                    <w:color w:val="7E7E7E"/>
                    <w:spacing w:val="0"/>
                    <w:w w:val="100"/>
                    <w:position w:val="1"/>
                  </w:rPr>
                  <w:t>®</w:t>
                </w:r>
                <w:r>
                  <w:rPr>
                    <w:rFonts w:ascii="Times New Roman" w:hAnsi="Times New Roman" w:cs="Times New Roman" w:eastAsia="Times New Roman"/>
                    <w:sz w:val="9"/>
                    <w:szCs w:val="9"/>
                    <w:color w:val="7E7E7E"/>
                    <w:spacing w:val="22"/>
                    <w:w w:val="100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9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I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N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4"/>
                    <w:w w:val="95"/>
                    <w:position w:val="-3"/>
                  </w:rPr>
                  <w:t>D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95"/>
                    <w:position w:val="-3"/>
                  </w:rPr>
                  <w:t>S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T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95"/>
                    <w:position w:val="-3"/>
                  </w:rPr>
                  <w:t>O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R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95"/>
                    <w:position w:val="-3"/>
                  </w:rPr>
                  <w:t>S</w:t>
                </w:r>
                <w:r>
                  <w:rPr>
                    <w:rFonts w:ascii="Arial" w:hAnsi="Arial" w:cs="Arial" w:eastAsia="Arial"/>
                    <w:sz w:val="9"/>
                    <w:szCs w:val="9"/>
                    <w:color w:val="7E7E7E"/>
                    <w:spacing w:val="0"/>
                    <w:w w:val="95"/>
                    <w:position w:val="1"/>
                  </w:rPr>
                  <w:t>®</w:t>
                </w:r>
                <w:r>
                  <w:rPr>
                    <w:rFonts w:ascii="Times New Roman" w:hAnsi="Times New Roman" w:cs="Times New Roman" w:eastAsia="Times New Roman"/>
                    <w:sz w:val="9"/>
                    <w:szCs w:val="9"/>
                    <w:color w:val="7E7E7E"/>
                    <w:spacing w:val="0"/>
                    <w:w w:val="95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9"/>
                    <w:szCs w:val="9"/>
                    <w:color w:val="7E7E7E"/>
                    <w:spacing w:val="16"/>
                    <w:w w:val="95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3"/>
                    <w:w w:val="95"/>
                    <w:position w:val="-3"/>
                  </w:rPr>
                  <w:t>N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95"/>
                    <w:position w:val="-3"/>
                  </w:rPr>
                  <w:t>X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1"/>
                    <w:w w:val="95"/>
                    <w:position w:val="-3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D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3"/>
                  </w:rPr>
                  <w:t>i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3"/>
                  </w:rPr>
                  <w:t>r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4"/>
                    <w:w w:val="100"/>
                    <w:position w:val="-3"/>
                  </w:rPr>
                  <w:t>e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c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3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28"/>
                    <w:w w:val="100"/>
                    <w:position w:val="-3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1"/>
                    <w:position w:val="-3"/>
                  </w:rPr>
                  <w:t>C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6"/>
                    <w:position w:val="-3"/>
                  </w:rPr>
                  <w:t>o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10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2"/>
                    <w:position w:val="-3"/>
                  </w:rPr>
                  <w:t>a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3"/>
                    <w:position w:val="-3"/>
                  </w:rPr>
                  <w:t>n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113"/>
                    <w:position w:val="-3"/>
                  </w:rPr>
                  <w:t>d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1"/>
                    <w:position w:val="-3"/>
                  </w:rPr>
                  <w:t>s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42" w:after="0" w:line="94" w:lineRule="exact"/>
                  <w:ind w:left="20" w:right="-2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7"/>
                  </w:rPr>
                  <w:t>©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100"/>
                    <w:position w:val="-7"/>
                  </w:rPr>
                  <w:t>2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7"/>
                  </w:rPr>
                  <w:t>0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7"/>
                  </w:rPr>
                  <w:t>0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32"/>
                    <w:w w:val="100"/>
                    <w:position w:val="-7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T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h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4"/>
                    <w:w w:val="100"/>
                    <w:position w:val="-7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7"/>
                  </w:rPr>
                  <w:t>L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100"/>
                    <w:position w:val="-7"/>
                  </w:rPr>
                  <w:t>E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G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-1"/>
                    <w:w w:val="100"/>
                    <w:position w:val="-7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G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104"/>
                    <w:position w:val="-7"/>
                  </w:rPr>
                  <w:t>r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6"/>
                    <w:position w:val="-7"/>
                  </w:rPr>
                  <w:t>o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3"/>
                    <w:position w:val="-7"/>
                  </w:rPr>
                  <w:t>u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13"/>
                    <w:position w:val="-7"/>
                  </w:rPr>
                  <w:t>p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199036pt;margin-top:737.397888pt;width:8.351524pt;height:9.557237pt;mso-position-horizontal-relative:page;mso-position-vertical-relative:page;z-index:-664" type="#_x0000_t202" filled="f" stroked="f">
          <v:textbox inset="0,0,0,0">
            <w:txbxContent>
              <w:p>
                <w:pPr>
                  <w:spacing w:before="97" w:after="0" w:line="94" w:lineRule="exact"/>
                  <w:ind w:left="40" w:right="-2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w w:val="103"/>
                    <w:position w:val="-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3"/>
                    <w:position w:val="-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199699pt;margin-top:728.397888pt;width:162.153795pt;height:18.557233pt;mso-position-horizontal-relative:page;mso-position-vertical-relative:page;z-index:-657" type="#_x0000_t202" filled="f" stroked="f">
          <v:textbox inset="0,0,0,0">
            <w:txbxContent>
              <w:p>
                <w:pPr>
                  <w:spacing w:before="97" w:after="0" w:line="138" w:lineRule="exact"/>
                  <w:ind w:left="20" w:right="-43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L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3"/>
                  </w:rPr>
                  <w:t>E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3"/>
                  </w:rPr>
                  <w:t>G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O</w:t>
                </w:r>
                <w:r>
                  <w:rPr>
                    <w:rFonts w:ascii="Arial" w:hAnsi="Arial" w:cs="Arial" w:eastAsia="Arial"/>
                    <w:sz w:val="9"/>
                    <w:szCs w:val="9"/>
                    <w:color w:val="7E7E7E"/>
                    <w:spacing w:val="0"/>
                    <w:w w:val="100"/>
                    <w:position w:val="1"/>
                  </w:rPr>
                  <w:t>®</w:t>
                </w:r>
                <w:r>
                  <w:rPr>
                    <w:rFonts w:ascii="Times New Roman" w:hAnsi="Times New Roman" w:cs="Times New Roman" w:eastAsia="Times New Roman"/>
                    <w:sz w:val="9"/>
                    <w:szCs w:val="9"/>
                    <w:color w:val="7E7E7E"/>
                    <w:spacing w:val="22"/>
                    <w:w w:val="100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9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I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N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4"/>
                    <w:w w:val="95"/>
                    <w:position w:val="-3"/>
                  </w:rPr>
                  <w:t>D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95"/>
                    <w:position w:val="-3"/>
                  </w:rPr>
                  <w:t>S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T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95"/>
                    <w:position w:val="-3"/>
                  </w:rPr>
                  <w:t>O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R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95"/>
                    <w:position w:val="-3"/>
                  </w:rPr>
                  <w:t>S</w:t>
                </w:r>
                <w:r>
                  <w:rPr>
                    <w:rFonts w:ascii="Arial" w:hAnsi="Arial" w:cs="Arial" w:eastAsia="Arial"/>
                    <w:sz w:val="9"/>
                    <w:szCs w:val="9"/>
                    <w:color w:val="7E7E7E"/>
                    <w:spacing w:val="0"/>
                    <w:w w:val="95"/>
                    <w:position w:val="1"/>
                  </w:rPr>
                  <w:t>®</w:t>
                </w:r>
                <w:r>
                  <w:rPr>
                    <w:rFonts w:ascii="Times New Roman" w:hAnsi="Times New Roman" w:cs="Times New Roman" w:eastAsia="Times New Roman"/>
                    <w:sz w:val="9"/>
                    <w:szCs w:val="9"/>
                    <w:color w:val="7E7E7E"/>
                    <w:spacing w:val="0"/>
                    <w:w w:val="95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9"/>
                    <w:szCs w:val="9"/>
                    <w:color w:val="7E7E7E"/>
                    <w:spacing w:val="16"/>
                    <w:w w:val="95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3"/>
                    <w:w w:val="95"/>
                    <w:position w:val="-3"/>
                  </w:rPr>
                  <w:t>N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95"/>
                    <w:position w:val="-3"/>
                  </w:rPr>
                  <w:t>X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95"/>
                    <w:position w:val="-3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1"/>
                    <w:w w:val="95"/>
                    <w:position w:val="-3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D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3"/>
                  </w:rPr>
                  <w:t>i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3"/>
                  </w:rPr>
                  <w:t>r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4"/>
                    <w:w w:val="100"/>
                    <w:position w:val="-3"/>
                  </w:rPr>
                  <w:t>e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3"/>
                  </w:rPr>
                  <w:t>c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3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28"/>
                    <w:w w:val="100"/>
                    <w:position w:val="-3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1"/>
                    <w:position w:val="-3"/>
                  </w:rPr>
                  <w:t>C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6"/>
                    <w:position w:val="-3"/>
                  </w:rPr>
                  <w:t>o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10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5"/>
                    <w:position w:val="-3"/>
                  </w:rPr>
                  <w:t>m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2"/>
                    <w:position w:val="-3"/>
                  </w:rPr>
                  <w:t>a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3"/>
                    <w:position w:val="-3"/>
                  </w:rPr>
                  <w:t>n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113"/>
                    <w:position w:val="-3"/>
                  </w:rPr>
                  <w:t>d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1"/>
                    <w:position w:val="-3"/>
                  </w:rPr>
                  <w:t>s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42" w:after="0" w:line="94" w:lineRule="exact"/>
                  <w:ind w:left="20" w:right="-2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1"/>
                    <w:w w:val="100"/>
                    <w:position w:val="-7"/>
                  </w:rPr>
                  <w:t>©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3"/>
                    <w:w w:val="100"/>
                    <w:position w:val="-7"/>
                  </w:rPr>
                  <w:t>2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7"/>
                  </w:rPr>
                  <w:t>0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7"/>
                  </w:rPr>
                  <w:t>0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32"/>
                    <w:w w:val="100"/>
                    <w:position w:val="-7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T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h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4"/>
                    <w:w w:val="100"/>
                    <w:position w:val="-7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1"/>
                    <w:w w:val="100"/>
                    <w:position w:val="-7"/>
                  </w:rPr>
                  <w:t>L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100"/>
                    <w:position w:val="-7"/>
                  </w:rPr>
                  <w:t>E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G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7E7E7E"/>
                    <w:spacing w:val="-1"/>
                    <w:w w:val="100"/>
                    <w:position w:val="-7"/>
                  </w:rPr>
                  <w:t> 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0"/>
                    <w:position w:val="-7"/>
                  </w:rPr>
                  <w:t>G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-2"/>
                    <w:w w:val="104"/>
                    <w:position w:val="-7"/>
                  </w:rPr>
                  <w:t>r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6"/>
                    <w:position w:val="-7"/>
                  </w:rPr>
                  <w:t>o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3"/>
                    <w:position w:val="-7"/>
                  </w:rPr>
                  <w:t>u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13"/>
                    <w:position w:val="-7"/>
                  </w:rPr>
                  <w:t>p</w:t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8.559021pt;margin-top:737.397888pt;width:11.09464pt;height:9.557237pt;mso-position-horizontal-relative:page;mso-position-vertical-relative:page;z-index:-656" type="#_x0000_t202" filled="f" stroked="f">
          <v:textbox inset="0,0,0,0">
            <w:txbxContent>
              <w:p>
                <w:pPr>
                  <w:spacing w:before="97" w:after="0" w:line="94" w:lineRule="exact"/>
                  <w:ind w:left="40" w:right="-2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Pr/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w w:val="60"/>
                    <w:position w:val="-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60"/>
                    <w:position w:val="-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7E7E7E"/>
                    <w:spacing w:val="0"/>
                    <w:w w:val="108"/>
                    <w:position w:val="-7"/>
                  </w:rPr>
                </w:r>
                <w:r>
                  <w:rPr>
                    <w:rFonts w:ascii="Arial" w:hAnsi="Arial" w:cs="Arial" w:eastAsia="Arial"/>
                    <w:sz w:val="15"/>
                    <w:szCs w:val="15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9.199997pt;margin-top:39.959999pt;width:177.959994pt;height:25.2pt;mso-position-horizontal-relative:page;mso-position-vertical-relative:page;z-index:-663" type="#_x0000_t75">
          <v:imagedata r:id="rId1" o:title="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9.199997pt;margin-top:39.959999pt;width:177.959994pt;height:25.2pt;mso-position-horizontal-relative:page;mso-position-vertical-relative:page;z-index:-662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199928pt;margin-top:77.106003pt;width:91.136695pt;height:41.095165pt;mso-position-horizontal-relative:page;mso-position-vertical-relative:page;z-index:-661" type="#_x0000_t202" filled="f" stroked="f">
          <v:textbox inset="0,0,0,0">
            <w:txbxContent>
              <w:p>
                <w:pPr>
                  <w:spacing w:before="5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2" w:lineRule="exact"/>
                  <w:ind w:left="2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100"/>
                    <w:position w:val="-1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1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100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1"/>
                  </w:rPr>
                  <w:t>I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1"/>
                  </w:rPr>
                  <w:t>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100"/>
                    <w:position w:val="-1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100"/>
                    <w:position w:val="-1"/>
                  </w:rPr>
                  <w:t>U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100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100"/>
                    <w:position w:val="-1"/>
                  </w:rPr>
                  <w:t>M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100"/>
                    <w:position w:val="-1"/>
                  </w:rPr>
                  <w:t>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100"/>
                    <w:position w:val="-1"/>
                  </w:rPr>
                  <w:t>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1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0" w:after="0" w:line="167" w:lineRule="exact"/>
                  <w:ind w:left="20" w:right="-48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B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  <w:position w:val="-4"/>
                  </w:rPr>
                  <w:t>y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-4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9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3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"/>
                    <w:w w:val="100"/>
                    <w:position w:val="-4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00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position w:val="-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3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4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3"/>
                    <w:position w:val="-4"/>
                  </w:rPr>
                  <w:t>8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61" w:after="0" w:line="106" w:lineRule="exact"/>
                  <w:ind w:left="2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8"/>
                  </w:rPr>
                  <w:t>B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  <w:position w:val="-8"/>
                  </w:rPr>
                  <w:t>y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-8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9"/>
                    <w:w w:val="100"/>
                    <w:position w:val="-8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"/>
                    <w:w w:val="69"/>
                    <w:position w:val="-8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69"/>
                    <w:position w:val="-8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5"/>
                    <w:w w:val="69"/>
                    <w:position w:val="-8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8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8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8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1"/>
                    <w:position w:val="-8"/>
                  </w:rPr>
                  <w:t>5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9.199997pt;margin-top:39.959999pt;width:177.959994pt;height:25.2pt;mso-position-horizontal-relative:page;mso-position-vertical-relative:page;z-index:-660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199928pt;margin-top:77.106003pt;width:99.084066pt;height:41.095165pt;mso-position-horizontal-relative:page;mso-position-vertical-relative:page;z-index:-659" type="#_x0000_t202" filled="f" stroked="f">
          <v:textbox inset="0,0,0,0">
            <w:txbxContent>
              <w:p>
                <w:pPr>
                  <w:spacing w:before="5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2" w:lineRule="exact"/>
                  <w:ind w:left="20" w:right="-54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98"/>
                    <w:position w:val="-1"/>
                  </w:rPr>
                  <w:t>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93"/>
                    <w:position w:val="-1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89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8"/>
                    <w:position w:val="-1"/>
                  </w:rPr>
                  <w:t>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position w:val="-1"/>
                  </w:rPr>
                  <w:t>U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89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93"/>
                    <w:position w:val="-1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92"/>
                    <w:position w:val="-1"/>
                  </w:rPr>
                  <w:t>U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89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99"/>
                    <w:position w:val="-1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89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"/>
                    <w:w w:val="102"/>
                    <w:position w:val="-1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89"/>
                    <w:position w:val="-1"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3"/>
                    <w:position w:val="-1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0" w:after="0" w:line="167" w:lineRule="exact"/>
                  <w:ind w:left="2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B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  <w:position w:val="-4"/>
                  </w:rPr>
                  <w:t>y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-4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9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3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"/>
                    <w:w w:val="100"/>
                    <w:position w:val="-4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00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position w:val="-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4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3"/>
                    <w:w w:val="100"/>
                    <w:position w:val="-4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4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3"/>
                    <w:position w:val="-4"/>
                  </w:rPr>
                  <w:t>8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4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61" w:after="0" w:line="106" w:lineRule="exact"/>
                  <w:ind w:left="2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8"/>
                  </w:rPr>
                  <w:t>B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  <w:position w:val="-8"/>
                  </w:rPr>
                  <w:t>y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-8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9"/>
                    <w:w w:val="100"/>
                    <w:position w:val="-8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"/>
                    <w:w w:val="69"/>
                    <w:position w:val="-8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69"/>
                    <w:position w:val="-8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5"/>
                    <w:w w:val="69"/>
                    <w:position w:val="-8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8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8"/>
                  </w:rPr>
                  <w:t>x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2"/>
                    <w:position w:val="-8"/>
                  </w:rPr>
                  <w:t>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6"/>
                    <w:position w:val="-8"/>
                  </w:rPr>
                  <w:t>6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9.199997pt;margin-top:39.959999pt;width:177.959994pt;height:25.2pt;mso-position-horizontal-relative:page;mso-position-vertical-relative:page;z-index:-658" type="#_x0000_t75">
          <v:imagedata r:id="rId1" o:title="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footer" Target="footer2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dkthosoe</dc:creator>
  <dc:title>Microsoft Word - Appendix 2-LEGO MINDSTORMS NXT Direct commands.doc</dc:title>
  <dcterms:created xsi:type="dcterms:W3CDTF">2014-05-03T01:44:34Z</dcterms:created>
  <dcterms:modified xsi:type="dcterms:W3CDTF">2014-05-03T01:44:34Z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2014-05-02T00:00:00Z</vt:filetime>
  </property>
  <property fmtid="{D5CDD505-2E9C-101B-9397-08002B2CF9AE}" pid="3" name="LastSaved">
    <vt:filetime>2014-05-02T00:00:00Z</vt:filetime>
  </property>
</Properties>
</file>